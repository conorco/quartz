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BAE44" w14:textId="0B8F3CA5" w:rsidR="000B5ADB" w:rsidRPr="00024095" w:rsidRDefault="000B5ADB" w:rsidP="000B5ADB">
      <w:pPr>
        <w:pStyle w:val="Titre"/>
        <w:rPr>
          <w:rFonts w:ascii="Calibri" w:hAnsi="Calibri" w:cs="Calibri"/>
          <w:color w:val="000000" w:themeColor="text1"/>
          <w:sz w:val="72"/>
          <w:szCs w:val="52"/>
          <w:lang w:val="en-GB"/>
        </w:rPr>
      </w:pPr>
      <w:r w:rsidRPr="00024095">
        <w:rPr>
          <w:rFonts w:ascii="Calibri" w:hAnsi="Calibri" w:cs="Calibri"/>
          <w:color w:val="000000" w:themeColor="text1"/>
          <w:sz w:val="72"/>
          <w:szCs w:val="52"/>
          <w:lang w:val="en-GB"/>
        </w:rPr>
        <w:t>English Semester 1:</w:t>
      </w:r>
    </w:p>
    <w:p w14:paraId="1C6A28CB" w14:textId="6CF13284" w:rsidR="000B5ADB" w:rsidRPr="00912A26" w:rsidRDefault="000B5ADB" w:rsidP="00912A26">
      <w:pPr>
        <w:pStyle w:val="Titre"/>
        <w:rPr>
          <w:rFonts w:ascii="Calibri" w:hAnsi="Calibri" w:cs="Calibri"/>
          <w:color w:val="000000" w:themeColor="text1"/>
          <w:sz w:val="72"/>
          <w:szCs w:val="52"/>
          <w:lang w:val="en-GB"/>
        </w:rPr>
      </w:pPr>
      <w:r w:rsidRPr="00024095">
        <w:rPr>
          <w:rFonts w:ascii="Calibri" w:hAnsi="Calibri" w:cs="Calibri"/>
          <w:color w:val="000000" w:themeColor="text1"/>
          <w:sz w:val="72"/>
          <w:szCs w:val="52"/>
          <w:lang w:val="en-GB"/>
        </w:rPr>
        <w:t>Serious Games Logbook</w:t>
      </w:r>
    </w:p>
    <w:p w14:paraId="4103B621" w14:textId="11162ACF" w:rsidR="00544226" w:rsidRPr="005D1906" w:rsidRDefault="00F33E6B" w:rsidP="005D1906">
      <w:pPr>
        <w:pStyle w:val="Normalcentr"/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18"/>
          <w:lang w:val="en-GB"/>
        </w:rPr>
      </w:pPr>
      <w:r>
        <w:rPr>
          <w:noProof/>
          <w:lang w:val="en-US" w:bidi="ar-SA"/>
        </w:rPr>
        <w:pict w14:anchorId="35565CC8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2051" type="#_x0000_t202" alt="Title: Barre latérale" style="position:absolute;left:0;text-align:left;margin-left:0;margin-top:206.55pt;width:160.3pt;height:544.25pt;z-index:251660288;visibility:visible;mso-wrap-style:square;mso-wrap-edited:f;mso-width-percent:0;mso-height-percent:0;mso-wrap-distance-left:0;mso-wrap-distance-top:0;mso-wrap-distance-right:0;mso-wrap-distance-bottom:0;mso-position-horizontal:left;mso-position-horizontal-relative:page;mso-position-vertical-relative:page;mso-width-percent:0;mso-height-percent:0;mso-width-relative:outer-margin-area;mso-height-relative:margin;v-text-anchor:top" o:allowoverlap="f" stroked="f" strokeweight=".5pt">
            <v:textbox inset="36pt,0,11.52pt,18pt">
              <w:txbxContent>
                <w:p w14:paraId="3EC1B0B4" w14:textId="75DA0C00" w:rsidR="00034DCF" w:rsidRDefault="00034DCF" w:rsidP="00034DCF">
                  <w:pPr>
                    <w:pStyle w:val="Citation"/>
                    <w:jc w:val="left"/>
                    <w:rPr>
                      <w:rFonts w:ascii="Calibri" w:hAnsi="Calibri" w:cs="Calibri"/>
                      <w:i w:val="0"/>
                      <w:iCs/>
                      <w:lang w:val="en-GB"/>
                    </w:rPr>
                  </w:pPr>
                  <w:r w:rsidRPr="00034DCF">
                    <w:rPr>
                      <w:rFonts w:ascii="Calibri" w:hAnsi="Calibri" w:cs="Calibri"/>
                      <w:i w:val="0"/>
                      <w:iCs/>
                      <w:lang w:val="en-GB"/>
                    </w:rPr>
                    <w:t>Name:</w:t>
                  </w:r>
                </w:p>
                <w:p w14:paraId="50C46004" w14:textId="18A44A87" w:rsidR="005D1906" w:rsidRDefault="005D1906" w:rsidP="00034DCF">
                  <w:pPr>
                    <w:pStyle w:val="Citation"/>
                    <w:jc w:val="left"/>
                    <w:rPr>
                      <w:rFonts w:ascii="Calibri" w:hAnsi="Calibri" w:cs="Calibri"/>
                      <w:i w:val="0"/>
                      <w:iCs/>
                      <w:lang w:val="en-GB"/>
                    </w:rPr>
                  </w:pPr>
                </w:p>
                <w:p w14:paraId="71CBE50C" w14:textId="6FB3CC69" w:rsidR="005D1906" w:rsidRDefault="005D1906" w:rsidP="00034DCF">
                  <w:pPr>
                    <w:pStyle w:val="Citation"/>
                    <w:jc w:val="left"/>
                    <w:rPr>
                      <w:rFonts w:ascii="Calibri" w:hAnsi="Calibri" w:cs="Calibri"/>
                      <w:i w:val="0"/>
                      <w:iCs/>
                      <w:lang w:val="en-GB"/>
                    </w:rPr>
                  </w:pPr>
                  <w:r>
                    <w:rPr>
                      <w:rFonts w:ascii="Calibri" w:hAnsi="Calibri" w:cs="Calibri"/>
                      <w:i w:val="0"/>
                      <w:iCs/>
                      <w:lang w:val="en-GB"/>
                    </w:rPr>
                    <w:t>Student Number:</w:t>
                  </w:r>
                </w:p>
                <w:p w14:paraId="5FB5C337" w14:textId="77777777" w:rsidR="005D1906" w:rsidRDefault="005D1906" w:rsidP="00034DCF">
                  <w:pPr>
                    <w:pStyle w:val="Citation"/>
                    <w:jc w:val="left"/>
                    <w:rPr>
                      <w:rFonts w:ascii="Calibri" w:hAnsi="Calibri" w:cs="Calibri"/>
                      <w:i w:val="0"/>
                      <w:iCs/>
                      <w:lang w:val="en-GB"/>
                    </w:rPr>
                  </w:pPr>
                </w:p>
                <w:p w14:paraId="7379E8C9" w14:textId="269B9FDC" w:rsidR="00034DCF" w:rsidRDefault="00034DCF" w:rsidP="00034DCF">
                  <w:pPr>
                    <w:pStyle w:val="Citation"/>
                    <w:jc w:val="left"/>
                    <w:rPr>
                      <w:rFonts w:ascii="Calibri" w:hAnsi="Calibri" w:cs="Calibri"/>
                      <w:i w:val="0"/>
                      <w:iCs/>
                      <w:lang w:val="en-GB"/>
                    </w:rPr>
                  </w:pPr>
                  <w:r>
                    <w:rPr>
                      <w:rFonts w:ascii="Calibri" w:hAnsi="Calibri" w:cs="Calibri"/>
                      <w:i w:val="0"/>
                      <w:iCs/>
                      <w:lang w:val="en-GB"/>
                    </w:rPr>
                    <w:t>Teacher:</w:t>
                  </w:r>
                </w:p>
                <w:p w14:paraId="3B5093DD" w14:textId="1D455011" w:rsidR="000B5ADB" w:rsidRDefault="000B5ADB" w:rsidP="00034DCF">
                  <w:pPr>
                    <w:pStyle w:val="Citation"/>
                    <w:jc w:val="left"/>
                    <w:rPr>
                      <w:rFonts w:ascii="Calibri" w:hAnsi="Calibri" w:cs="Calibri"/>
                      <w:i w:val="0"/>
                      <w:iCs/>
                      <w:lang w:val="en-GB"/>
                    </w:rPr>
                  </w:pPr>
                </w:p>
                <w:p w14:paraId="071D5A4C" w14:textId="12FC0341" w:rsidR="000B5ADB" w:rsidRDefault="000B5ADB" w:rsidP="00034DCF">
                  <w:pPr>
                    <w:pStyle w:val="Citation"/>
                    <w:jc w:val="left"/>
                    <w:rPr>
                      <w:rFonts w:ascii="Calibri" w:hAnsi="Calibri" w:cs="Calibri"/>
                      <w:i w:val="0"/>
                      <w:iCs/>
                      <w:lang w:val="en-GB"/>
                    </w:rPr>
                  </w:pPr>
                  <w:r>
                    <w:rPr>
                      <w:rFonts w:ascii="Calibri" w:hAnsi="Calibri" w:cs="Calibri"/>
                      <w:i w:val="0"/>
                      <w:iCs/>
                      <w:lang w:val="en-GB"/>
                    </w:rPr>
                    <w:t>Teacher’s email:</w:t>
                  </w:r>
                </w:p>
                <w:p w14:paraId="69159114" w14:textId="77777777" w:rsidR="00912A26" w:rsidRPr="00912A26" w:rsidRDefault="00912A26" w:rsidP="00034DCF">
                  <w:pPr>
                    <w:pStyle w:val="Citation"/>
                    <w:jc w:val="left"/>
                    <w:rPr>
                      <w:rFonts w:ascii="Calibri" w:hAnsi="Calibri" w:cs="Calibri"/>
                      <w:i w:val="0"/>
                      <w:iCs/>
                      <w:sz w:val="36"/>
                      <w:szCs w:val="22"/>
                      <w:lang w:val="en-GB"/>
                    </w:rPr>
                  </w:pPr>
                </w:p>
                <w:p w14:paraId="1E2C2E07" w14:textId="77777777" w:rsidR="00D85079" w:rsidRDefault="00912A26" w:rsidP="00FE1B64">
                  <w:pPr>
                    <w:pStyle w:val="En-tte"/>
                    <w:jc w:val="both"/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</w:rPr>
                  </w:pPr>
                  <w:r w:rsidRPr="00D1523E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</w:rPr>
                    <w:t xml:space="preserve">Ce document est à rendre à </w:t>
                  </w:r>
                  <w:r w:rsidR="00FE1B64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</w:rPr>
                    <w:t>votre</w:t>
                  </w:r>
                  <w:r w:rsidRPr="00D1523E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1523E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</w:rPr>
                    <w:t>enseignant.e</w:t>
                  </w:r>
                  <w:proofErr w:type="spellEnd"/>
                  <w:r w:rsidRPr="00D1523E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</w:rPr>
                    <w:t xml:space="preserve"> au TD 10 après l’évaluation écrite.</w:t>
                  </w:r>
                </w:p>
                <w:p w14:paraId="03C06C33" w14:textId="6BB5C82A" w:rsidR="00034DCF" w:rsidRPr="00D1523E" w:rsidRDefault="00912A26" w:rsidP="00FE1B64">
                  <w:pPr>
                    <w:pStyle w:val="En-tte"/>
                    <w:jc w:val="both"/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</w:rPr>
                  </w:pPr>
                  <w:r w:rsidRPr="00D1523E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</w:rPr>
                    <w:t xml:space="preserve">Il sera évalué, </w:t>
                  </w:r>
                  <w:r w:rsidR="00FE1B64" w:rsidRPr="00FE1B64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highlight w:val="yellow"/>
                    </w:rPr>
                    <w:t>il est donc</w:t>
                  </w:r>
                  <w:r w:rsidRPr="00FE1B64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highlight w:val="yellow"/>
                    </w:rPr>
                    <w:t xml:space="preserve"> dans votre intérêt de garder une copie de votre travail</w:t>
                  </w:r>
                  <w:r w:rsidRPr="00D1523E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</w:rPr>
                    <w:t xml:space="preserve"> après tout avancement</w:t>
                  </w:r>
                  <w:r w:rsidR="00D85079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D1523E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</w:rPr>
                    <w:t>(photo/ PDF/ scan…)</w:t>
                  </w:r>
                  <w:r w:rsidR="00D85079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</w:rPr>
                    <w:t xml:space="preserve"> d</w:t>
                  </w:r>
                  <w:r w:rsidRPr="00D1523E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</w:rPr>
                    <w:t>ans le but de pouvoir réimprimer les sections déjà complétées en cas de perte.</w:t>
                  </w:r>
                </w:p>
              </w:txbxContent>
            </v:textbox>
            <w10:wrap type="square" anchorx="page" anchory="page"/>
          </v:shape>
        </w:pict>
      </w:r>
      <w:r w:rsidR="005D1906" w:rsidRPr="005D1906">
        <w:rPr>
          <w:noProof/>
          <w:color w:val="000000" w:themeColor="text1"/>
          <w:sz w:val="24"/>
          <w:szCs w:val="18"/>
          <w:lang w:val="en-GB"/>
        </w:rPr>
        <w:drawing>
          <wp:anchor distT="0" distB="0" distL="114300" distR="114300" simplePos="0" relativeHeight="251662336" behindDoc="0" locked="0" layoutInCell="1" allowOverlap="1" wp14:anchorId="5994AFF6" wp14:editId="09AD3CA7">
            <wp:simplePos x="0" y="0"/>
            <wp:positionH relativeFrom="column">
              <wp:posOffset>12700</wp:posOffset>
            </wp:positionH>
            <wp:positionV relativeFrom="paragraph">
              <wp:posOffset>866476</wp:posOffset>
            </wp:positionV>
            <wp:extent cx="1711960" cy="1885950"/>
            <wp:effectExtent l="12700" t="12700" r="15240" b="19050"/>
            <wp:wrapSquare wrapText="bothSides"/>
            <wp:docPr id="24" name="Image 24" descr="The Key Difference Between Serious Games and Gamification in eLearning -  CoreAx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e Key Difference Between Serious Games and Gamification in eLearning -  CoreAxi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885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bidi="ar-SA"/>
        </w:rPr>
        <w:pict w14:anchorId="7FB7E620">
          <v:shape id="Zone de texte 2" o:spid="_x0000_s2050" type="#_x0000_t202" alt="Title: Volume et date" style="position:absolute;left:0;text-align:left;margin-left:0;margin-top:0;width:36pt;height:201.15pt;z-index:251659264;visibility:visible;mso-wrap-style:square;mso-wrap-edited:f;mso-width-percent:1000;mso-height-percent:0;mso-wrap-distance-left:9pt;mso-wrap-distance-top:0;mso-wrap-distance-right:9pt;mso-wrap-distance-bottom:0;mso-position-horizontal-relative:page;mso-position-vertical-relative:page;mso-width-percent:1000;mso-height-percent:0;mso-width-relative:outer-margin-area;mso-height-relative:margin;v-text-anchor:bottom" stroked="f" strokeweight=".5pt">
            <v:textbox inset="36pt,18pt,11.52pt,7.2pt">
              <w:txbxContent>
                <w:p w14:paraId="478FDC73" w14:textId="3BB767E1" w:rsidR="00034DCF" w:rsidRPr="00034DCF" w:rsidRDefault="00034DCF" w:rsidP="00034D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n-US" w:eastAsia="fr-FR" w:bidi="ar-SA"/>
                    </w:rPr>
                  </w:pPr>
                  <w:r w:rsidRPr="00034DCF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fr-FR" w:bidi="ar-SA"/>
                    </w:rPr>
                    <w:fldChar w:fldCharType="begin"/>
                  </w:r>
                  <w:r w:rsidRPr="00034DCF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n-US" w:eastAsia="fr-FR" w:bidi="ar-SA"/>
                    </w:rPr>
                    <w:instrText xml:space="preserve"> INCLUDEPICTURE "/var/folders/d_/tydcgq2s6db0gzwy0l9bxqb80000gn/T/com.microsoft.Word/WebArchiveCopyPasteTempFiles/logo-universitc3a9-rennes-1.jpg" \* MERGEFORMATINET </w:instrText>
                  </w:r>
                  <w:r w:rsidRPr="00034DCF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fr-FR" w:bidi="ar-SA"/>
                    </w:rPr>
                    <w:fldChar w:fldCharType="separate"/>
                  </w:r>
                  <w:r w:rsidRPr="00034DCF">
                    <w:rPr>
                      <w:rFonts w:ascii="Times New Roman" w:eastAsia="Times New Roman" w:hAnsi="Times New Roman" w:cs="Times New Roman"/>
                      <w:noProof/>
                      <w:color w:val="auto"/>
                      <w:sz w:val="24"/>
                      <w:szCs w:val="24"/>
                      <w:lang w:eastAsia="fr-FR" w:bidi="ar-SA"/>
                    </w:rPr>
                    <w:drawing>
                      <wp:inline distT="0" distB="0" distL="0" distR="0" wp14:anchorId="18EC929D" wp14:editId="3367E2A7">
                        <wp:extent cx="1645180" cy="654334"/>
                        <wp:effectExtent l="0" t="0" r="0" b="6350"/>
                        <wp:docPr id="8" name="Image 8" descr="Logo Université rennes 1 | E. F. Canar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Logo Université rennes 1 | E. F. Canard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053" t="17672" r="5868" b="1349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35950" cy="6904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DCF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fr-FR" w:bidi="ar-SA"/>
                    </w:rPr>
                    <w:fldChar w:fldCharType="end"/>
                  </w:r>
                </w:p>
                <w:p w14:paraId="14E427AA" w14:textId="4CDE9D61" w:rsidR="00034DCF" w:rsidRPr="00034DCF" w:rsidRDefault="00034DCF" w:rsidP="00034D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n-US" w:eastAsia="fr-FR" w:bidi="ar-SA"/>
                    </w:rPr>
                  </w:pPr>
                </w:p>
                <w:p w14:paraId="37496E60" w14:textId="061907F8" w:rsidR="00544226" w:rsidRPr="00DC6D8C" w:rsidRDefault="00034DCF" w:rsidP="00DC6D8C">
                  <w:pPr>
                    <w:pStyle w:val="Date"/>
                    <w:jc w:val="left"/>
                    <w:rPr>
                      <w:rFonts w:ascii="Calibri" w:hAnsi="Calibri" w:cs="Calibri"/>
                      <w:u w:val="single"/>
                      <w:lang w:val="en-US"/>
                    </w:rPr>
                  </w:pPr>
                  <w:r w:rsidRPr="00034DCF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fr-FR" w:bidi="ar-SA"/>
                    </w:rPr>
                    <w:fldChar w:fldCharType="begin"/>
                  </w:r>
                  <w:r w:rsidRPr="00034DCF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n-US" w:eastAsia="fr-FR" w:bidi="ar-SA"/>
                    </w:rPr>
                    <w:instrText xml:space="preserve"> INCLUDEPICTURE "/var/folders/d_/tydcgq2s6db0gzwy0l9bxqb80000gn/T/com.microsoft.Word/WebArchiveCopyPasteTempFiles/scelva.png?h=55541bb6&amp;itok=zd_iK7sW" \* MERGEFORMATINET </w:instrText>
                  </w:r>
                  <w:r w:rsidRPr="00034DCF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fr-FR" w:bidi="ar-SA"/>
                    </w:rPr>
                    <w:fldChar w:fldCharType="separate"/>
                  </w:r>
                  <w:r w:rsidRPr="00034DCF">
                    <w:rPr>
                      <w:rFonts w:ascii="Times New Roman" w:eastAsia="Times New Roman" w:hAnsi="Times New Roman" w:cs="Times New Roman"/>
                      <w:noProof/>
                      <w:color w:val="auto"/>
                      <w:sz w:val="24"/>
                      <w:szCs w:val="24"/>
                      <w:lang w:eastAsia="fr-FR" w:bidi="ar-SA"/>
                    </w:rPr>
                    <w:drawing>
                      <wp:inline distT="0" distB="0" distL="0" distR="0" wp14:anchorId="095377C9" wp14:editId="2ECD23B6">
                        <wp:extent cx="1644650" cy="1104575"/>
                        <wp:effectExtent l="0" t="0" r="0" b="0"/>
                        <wp:docPr id="7" name="Image 7" descr="Une image contenant texte, lampe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 7" descr="Une image contenant texte, lampe&#10;&#10;Description générée automatiquement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5077" b="1776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13612" cy="11508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DCF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fr-FR" w:bidi="ar-SA"/>
                    </w:rPr>
                    <w:fldChar w:fldCharType="end"/>
                  </w:r>
                </w:p>
              </w:txbxContent>
            </v:textbox>
            <w10:wrap type="square" anchorx="page" anchory="page"/>
          </v:shape>
        </w:pict>
      </w:r>
      <w:r w:rsidR="00024095" w:rsidRPr="005D1906">
        <w:rPr>
          <w:rFonts w:ascii="Calibri" w:hAnsi="Calibri" w:cs="Calibri"/>
          <w:color w:val="000000" w:themeColor="text1"/>
          <w:sz w:val="24"/>
          <w:szCs w:val="18"/>
          <w:lang w:val="en-GB"/>
        </w:rPr>
        <w:t xml:space="preserve">This document is designed to help you consider your personal needs in English and analyse different Serious Games and </w:t>
      </w:r>
      <w:r w:rsidR="005D1906" w:rsidRPr="005D1906">
        <w:rPr>
          <w:color w:val="000000" w:themeColor="text1"/>
          <w:sz w:val="24"/>
          <w:szCs w:val="18"/>
          <w:lang w:val="en-GB"/>
        </w:rPr>
        <w:fldChar w:fldCharType="begin"/>
      </w:r>
      <w:r w:rsidR="005D1906" w:rsidRPr="005D1906">
        <w:rPr>
          <w:color w:val="000000" w:themeColor="text1"/>
          <w:sz w:val="24"/>
          <w:szCs w:val="18"/>
          <w:lang w:val="en-GB"/>
        </w:rPr>
        <w:instrText xml:space="preserve"> INCLUDEPICTURE "/var/folders/d_/tydcgq2s6db0gzwy0l9bxqb80000gn/T/com.microsoft.Word/WebArchiveCopyPasteTempFiles/iStock-490822851-min.jpg" \* MERGEFORMATINET </w:instrText>
      </w:r>
      <w:r w:rsidR="00000000">
        <w:rPr>
          <w:color w:val="000000" w:themeColor="text1"/>
          <w:sz w:val="24"/>
          <w:szCs w:val="18"/>
          <w:lang w:val="en-GB"/>
        </w:rPr>
        <w:fldChar w:fldCharType="separate"/>
      </w:r>
      <w:r w:rsidR="005D1906" w:rsidRPr="005D1906">
        <w:rPr>
          <w:color w:val="000000" w:themeColor="text1"/>
          <w:sz w:val="24"/>
          <w:szCs w:val="18"/>
          <w:lang w:val="en-GB"/>
        </w:rPr>
        <w:fldChar w:fldCharType="end"/>
      </w:r>
      <w:r w:rsidR="00024095" w:rsidRPr="005D1906">
        <w:rPr>
          <w:rFonts w:ascii="Calibri" w:hAnsi="Calibri" w:cs="Calibri"/>
          <w:color w:val="000000" w:themeColor="text1"/>
          <w:sz w:val="24"/>
          <w:szCs w:val="18"/>
          <w:lang w:val="en-GB"/>
        </w:rPr>
        <w:t>Gamification techniques that can be applied to these goals. You will use in-class experiences as well as your own experience and research. This is an individual assignment for YOUR individual learning- any copying or plagiarism between students = 0/20.</w:t>
      </w:r>
      <w:r w:rsidR="00CA4597">
        <w:rPr>
          <w:rFonts w:ascii="Calibri" w:hAnsi="Calibri" w:cs="Calibri"/>
          <w:color w:val="000000" w:themeColor="text1"/>
          <w:sz w:val="24"/>
          <w:szCs w:val="18"/>
          <w:lang w:val="en-GB"/>
        </w:rPr>
        <w:t xml:space="preserve"> You may change the aesthetics of this document to make it more personal.</w:t>
      </w:r>
    </w:p>
    <w:p w14:paraId="73D0B543" w14:textId="0487D2E8" w:rsidR="00024095" w:rsidRPr="00024095" w:rsidRDefault="005D1906" w:rsidP="005D1906">
      <w:pPr>
        <w:pStyle w:val="Normalcentr"/>
        <w:spacing w:line="360" w:lineRule="auto"/>
        <w:jc w:val="both"/>
        <w:rPr>
          <w:rFonts w:ascii="Calibri" w:hAnsi="Calibri" w:cs="Calibri"/>
        </w:rPr>
      </w:pPr>
      <w:r w:rsidRPr="0002409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FCDBEC" wp14:editId="52E7A460">
                <wp:simplePos x="0" y="0"/>
                <wp:positionH relativeFrom="column">
                  <wp:posOffset>12065</wp:posOffset>
                </wp:positionH>
                <wp:positionV relativeFrom="paragraph">
                  <wp:posOffset>280035</wp:posOffset>
                </wp:positionV>
                <wp:extent cx="1724660" cy="600075"/>
                <wp:effectExtent l="0" t="0" r="15240" b="9525"/>
                <wp:wrapSquare wrapText="bothSides"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92943" w14:textId="77777777" w:rsidR="00BC539D" w:rsidRPr="005D1906" w:rsidRDefault="00BC539D" w:rsidP="005D1906">
                            <w:pPr>
                              <w:pStyle w:val="Lgende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5D190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5D190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5D190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5D190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5D1906">
                              <w:rPr>
                                <w:rFonts w:ascii="Calibri" w:hAnsi="Calibri" w:cs="Calibri"/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5D190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5D190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: Source https://coreaxis.com/insights/blog/key-difference-serious-games-gamification-elearning</w:t>
                            </w:r>
                          </w:p>
                          <w:p w14:paraId="2A64F382" w14:textId="77777777" w:rsidR="00BC539D" w:rsidRPr="005D1906" w:rsidRDefault="00BC539D" w:rsidP="005D1906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DBEC" id="Zone de texte 25" o:spid="_x0000_s1026" type="#_x0000_t202" style="position:absolute;left:0;text-align:left;margin-left:.95pt;margin-top:22.05pt;width:135.8pt;height:4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" fillcolor="white [3201]" strokeweight=".5pt">
                <v:textbox>
                  <w:txbxContent>
                    <w:p w14:paraId="2C492943" w14:textId="77777777" w:rsidR="00BC539D" w:rsidRPr="005D1906" w:rsidRDefault="00BC539D" w:rsidP="005D1906">
                      <w:pPr>
                        <w:pStyle w:val="Lgende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5D1906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Figure </w:t>
                      </w:r>
                      <w:r w:rsidRPr="005D1906">
                        <w:rPr>
                          <w:rFonts w:ascii="Calibri" w:hAnsi="Calibri" w:cs="Calibri"/>
                          <w:sz w:val="16"/>
                          <w:szCs w:val="16"/>
                        </w:rPr>
                        <w:fldChar w:fldCharType="begin"/>
                      </w:r>
                      <w:r w:rsidRPr="005D1906">
                        <w:rPr>
                          <w:rFonts w:ascii="Calibri" w:hAnsi="Calibri" w:cs="Calibri"/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5D1906">
                        <w:rPr>
                          <w:rFonts w:ascii="Calibri" w:hAnsi="Calibri" w:cs="Calibri"/>
                          <w:sz w:val="16"/>
                          <w:szCs w:val="16"/>
                        </w:rPr>
                        <w:fldChar w:fldCharType="separate"/>
                      </w:r>
                      <w:r w:rsidRPr="005D1906">
                        <w:rPr>
                          <w:rFonts w:ascii="Calibri" w:hAnsi="Calibri" w:cs="Calibri"/>
                          <w:noProof/>
                          <w:sz w:val="16"/>
                          <w:szCs w:val="16"/>
                        </w:rPr>
                        <w:t>1</w:t>
                      </w:r>
                      <w:r w:rsidRPr="005D1906">
                        <w:rPr>
                          <w:rFonts w:ascii="Calibri" w:hAnsi="Calibri" w:cs="Calibri"/>
                          <w:sz w:val="16"/>
                          <w:szCs w:val="16"/>
                        </w:rPr>
                        <w:fldChar w:fldCharType="end"/>
                      </w:r>
                      <w:r w:rsidRPr="005D1906">
                        <w:rPr>
                          <w:rFonts w:ascii="Calibri" w:hAnsi="Calibri" w:cs="Calibri"/>
                          <w:sz w:val="16"/>
                          <w:szCs w:val="16"/>
                        </w:rPr>
                        <w:t>: Source https://coreaxis.com/insights/blog/key-difference-serious-games-gamification-elearning</w:t>
                      </w:r>
                    </w:p>
                    <w:p w14:paraId="2A64F382" w14:textId="77777777" w:rsidR="00BC539D" w:rsidRPr="005D1906" w:rsidRDefault="00BC539D" w:rsidP="005D1906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24095" w:rsidRPr="005D1906">
        <w:rPr>
          <w:rFonts w:ascii="Calibri" w:hAnsi="Calibri" w:cs="Calibri"/>
          <w:sz w:val="24"/>
          <w:szCs w:val="18"/>
        </w:rPr>
        <w:t xml:space="preserve">Ce document est conçu pour vous aider à considérer vos besoins personnels en anglais et à analyser les différentes techniques de </w:t>
      </w:r>
      <w:proofErr w:type="spellStart"/>
      <w:r w:rsidR="00024095" w:rsidRPr="005D1906">
        <w:rPr>
          <w:rFonts w:ascii="Calibri" w:hAnsi="Calibri" w:cs="Calibri"/>
          <w:sz w:val="24"/>
          <w:szCs w:val="18"/>
        </w:rPr>
        <w:t>Serious</w:t>
      </w:r>
      <w:proofErr w:type="spellEnd"/>
      <w:r w:rsidR="00024095" w:rsidRPr="005D1906">
        <w:rPr>
          <w:rFonts w:ascii="Calibri" w:hAnsi="Calibri" w:cs="Calibri"/>
          <w:sz w:val="24"/>
          <w:szCs w:val="18"/>
        </w:rPr>
        <w:t xml:space="preserve"> Games et de Gamification qui peuvent être appliquées à ces objectifs. Vous utiliserez des expériences en classe ainsi que votre propre expérience et vos recherches. Il s'agit d'un travail individuel pour VOTRE apprentissage individuel - toute copie ou plagiat entre étudiants = 0/20.</w:t>
      </w:r>
      <w:r w:rsidR="00CA4597">
        <w:rPr>
          <w:rFonts w:ascii="Calibri" w:hAnsi="Calibri" w:cs="Calibri"/>
          <w:sz w:val="24"/>
          <w:szCs w:val="18"/>
        </w:rPr>
        <w:t xml:space="preserve"> </w:t>
      </w:r>
      <w:r w:rsidR="00CA4597" w:rsidRPr="00CA4597">
        <w:rPr>
          <w:rFonts w:ascii="Calibri" w:hAnsi="Calibri" w:cs="Calibri"/>
          <w:sz w:val="24"/>
          <w:szCs w:val="18"/>
        </w:rPr>
        <w:t>Vous pouvez modifier l'esthétique de ce document pour le rendre plus personnel.</w:t>
      </w:r>
    </w:p>
    <w:p w14:paraId="466EF631" w14:textId="138A225B" w:rsidR="00544226" w:rsidRPr="004D306B" w:rsidRDefault="005D1906" w:rsidP="00DD2E04">
      <w:pPr>
        <w:pStyle w:val="Titre1"/>
        <w:rPr>
          <w:rFonts w:ascii="Calibri" w:hAnsi="Calibri" w:cs="Calibri"/>
          <w:sz w:val="28"/>
          <w:szCs w:val="24"/>
        </w:rPr>
      </w:pPr>
      <w:bookmarkStart w:id="0" w:name="_Toc114080126"/>
      <w:r w:rsidRPr="004D306B">
        <w:rPr>
          <w:rFonts w:ascii="Calibri" w:hAnsi="Calibri" w:cs="Calibri"/>
          <w:sz w:val="28"/>
          <w:szCs w:val="24"/>
        </w:rPr>
        <w:t>Checklist</w:t>
      </w:r>
      <w:bookmarkEnd w:id="0"/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106"/>
        <w:gridCol w:w="1134"/>
        <w:gridCol w:w="1843"/>
        <w:gridCol w:w="494"/>
      </w:tblGrid>
      <w:tr w:rsidR="00B9712A" w:rsidRPr="00D1523E" w14:paraId="39AD06A8" w14:textId="77777777" w:rsidTr="004C0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2F58B97" w14:textId="2115A1F6" w:rsidR="00B9712A" w:rsidRPr="00D1523E" w:rsidRDefault="0019459B" w:rsidP="00BC539D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D1523E">
              <w:rPr>
                <w:rFonts w:ascii="Calibri" w:hAnsi="Calibri" w:cs="Calibri"/>
                <w:noProof/>
                <w:sz w:val="22"/>
                <w:szCs w:val="22"/>
              </w:rPr>
              <w:t>Activity</w:t>
            </w:r>
          </w:p>
        </w:tc>
        <w:tc>
          <w:tcPr>
            <w:tcW w:w="1134" w:type="dxa"/>
          </w:tcPr>
          <w:p w14:paraId="70F8C864" w14:textId="4A12B293" w:rsidR="00B9712A" w:rsidRPr="00D1523E" w:rsidRDefault="004C06CB" w:rsidP="00BC5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D1523E">
              <w:rPr>
                <w:rFonts w:ascii="Calibri" w:hAnsi="Calibri" w:cs="Calibri"/>
                <w:noProof/>
                <w:sz w:val="22"/>
                <w:szCs w:val="22"/>
              </w:rPr>
              <w:t>Pages</w:t>
            </w:r>
          </w:p>
        </w:tc>
        <w:tc>
          <w:tcPr>
            <w:tcW w:w="1843" w:type="dxa"/>
          </w:tcPr>
          <w:p w14:paraId="132C886F" w14:textId="2525A6E4" w:rsidR="00B9712A" w:rsidRPr="00D1523E" w:rsidRDefault="0019459B" w:rsidP="00BC5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D1523E">
              <w:rPr>
                <w:rFonts w:ascii="Calibri" w:hAnsi="Calibri" w:cs="Calibri"/>
                <w:noProof/>
                <w:sz w:val="22"/>
                <w:szCs w:val="22"/>
              </w:rPr>
              <w:t>Deadline</w:t>
            </w:r>
          </w:p>
        </w:tc>
        <w:tc>
          <w:tcPr>
            <w:tcW w:w="494" w:type="dxa"/>
          </w:tcPr>
          <w:p w14:paraId="2E7AD794" w14:textId="5BC213F4" w:rsidR="00B9712A" w:rsidRPr="00D1523E" w:rsidRDefault="00B9712A" w:rsidP="00BC5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Calibri"/>
                <w:noProof/>
                <w:sz w:val="22"/>
                <w:szCs w:val="22"/>
              </w:rPr>
            </w:pPr>
            <w:r w:rsidRPr="00D1523E">
              <w:rPr>
                <w:rFonts w:ascii="Segoe UI Symbol" w:hAnsi="Segoe UI Symbol" w:cs="Calibri"/>
                <w:noProof/>
                <w:sz w:val="22"/>
                <w:szCs w:val="22"/>
              </w:rPr>
              <w:t>✓</w:t>
            </w:r>
          </w:p>
        </w:tc>
      </w:tr>
      <w:tr w:rsidR="00B9712A" w:rsidRPr="00D1523E" w14:paraId="4B695666" w14:textId="77777777" w:rsidTr="004C0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DE53638" w14:textId="6B4686F9" w:rsidR="00B9712A" w:rsidRPr="00D1523E" w:rsidRDefault="00985E0A" w:rsidP="00BC539D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D1523E">
              <w:rPr>
                <w:rFonts w:ascii="Calibri" w:hAnsi="Calibri" w:cs="Calibri"/>
                <w:noProof/>
                <w:sz w:val="22"/>
                <w:szCs w:val="22"/>
              </w:rPr>
              <w:t>Self-evaluation</w:t>
            </w:r>
          </w:p>
        </w:tc>
        <w:tc>
          <w:tcPr>
            <w:tcW w:w="1134" w:type="dxa"/>
          </w:tcPr>
          <w:p w14:paraId="1D5DDE5C" w14:textId="77777777" w:rsidR="00B9712A" w:rsidRPr="00D1523E" w:rsidRDefault="00B9712A" w:rsidP="00BC5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843" w:type="dxa"/>
          </w:tcPr>
          <w:p w14:paraId="352824FF" w14:textId="6C52B0A4" w:rsidR="00B9712A" w:rsidRPr="00D1523E" w:rsidRDefault="00985E0A" w:rsidP="00BC5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D1523E">
              <w:rPr>
                <w:rFonts w:ascii="Calibri" w:hAnsi="Calibri" w:cs="Calibri"/>
                <w:noProof/>
                <w:sz w:val="22"/>
                <w:szCs w:val="22"/>
              </w:rPr>
              <w:t>TD 2</w:t>
            </w:r>
          </w:p>
        </w:tc>
        <w:tc>
          <w:tcPr>
            <w:tcW w:w="494" w:type="dxa"/>
          </w:tcPr>
          <w:p w14:paraId="60201F9B" w14:textId="77777777" w:rsidR="00B9712A" w:rsidRPr="00D1523E" w:rsidRDefault="00B9712A" w:rsidP="00BC5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</w:tr>
      <w:tr w:rsidR="00B9712A" w:rsidRPr="00D1523E" w14:paraId="17B6EE1F" w14:textId="77777777" w:rsidTr="004C0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3245FC6" w14:textId="66866EBC" w:rsidR="00B9712A" w:rsidRPr="00D1523E" w:rsidRDefault="00912A26" w:rsidP="00BC539D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D1523E">
              <w:rPr>
                <w:rFonts w:ascii="Calibri" w:hAnsi="Calibri" w:cs="Calibri"/>
                <w:noProof/>
                <w:sz w:val="22"/>
                <w:szCs w:val="22"/>
              </w:rPr>
              <w:t>Reflections on classroom experiences #1</w:t>
            </w:r>
          </w:p>
        </w:tc>
        <w:tc>
          <w:tcPr>
            <w:tcW w:w="1134" w:type="dxa"/>
          </w:tcPr>
          <w:p w14:paraId="457AE4CE" w14:textId="77777777" w:rsidR="00B9712A" w:rsidRPr="00D1523E" w:rsidRDefault="00B9712A" w:rsidP="00BC5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843" w:type="dxa"/>
          </w:tcPr>
          <w:p w14:paraId="16A87D51" w14:textId="237E0185" w:rsidR="00B9712A" w:rsidRPr="00D1523E" w:rsidRDefault="00912A26" w:rsidP="00BC5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D1523E">
              <w:rPr>
                <w:rFonts w:ascii="Calibri" w:hAnsi="Calibri" w:cs="Calibri"/>
                <w:noProof/>
                <w:sz w:val="22"/>
                <w:szCs w:val="22"/>
              </w:rPr>
              <w:t>TD 3</w:t>
            </w:r>
          </w:p>
        </w:tc>
        <w:tc>
          <w:tcPr>
            <w:tcW w:w="494" w:type="dxa"/>
          </w:tcPr>
          <w:p w14:paraId="58DC5508" w14:textId="77777777" w:rsidR="00B9712A" w:rsidRPr="00D1523E" w:rsidRDefault="00B9712A" w:rsidP="00BC5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</w:tr>
      <w:tr w:rsidR="00912A26" w:rsidRPr="00D1523E" w14:paraId="291FA15D" w14:textId="77777777" w:rsidTr="004C0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FD9E969" w14:textId="1C120BBF" w:rsidR="00912A26" w:rsidRPr="00D1523E" w:rsidRDefault="00912A26" w:rsidP="00912A26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D1523E">
              <w:rPr>
                <w:rFonts w:ascii="Calibri" w:hAnsi="Calibri" w:cs="Calibri"/>
                <w:noProof/>
                <w:sz w:val="22"/>
                <w:szCs w:val="22"/>
              </w:rPr>
              <w:t>Reflections on classroom experiences #2</w:t>
            </w:r>
          </w:p>
        </w:tc>
        <w:tc>
          <w:tcPr>
            <w:tcW w:w="1134" w:type="dxa"/>
          </w:tcPr>
          <w:p w14:paraId="45DC4C4B" w14:textId="77777777" w:rsidR="00912A26" w:rsidRPr="00D1523E" w:rsidRDefault="00912A26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843" w:type="dxa"/>
          </w:tcPr>
          <w:p w14:paraId="2F67A959" w14:textId="18355D12" w:rsidR="00912A26" w:rsidRPr="00D1523E" w:rsidRDefault="00912A26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D1523E">
              <w:rPr>
                <w:rFonts w:ascii="Calibri" w:hAnsi="Calibri" w:cs="Calibri"/>
                <w:noProof/>
                <w:sz w:val="22"/>
                <w:szCs w:val="22"/>
              </w:rPr>
              <w:t>TD 4</w:t>
            </w:r>
          </w:p>
        </w:tc>
        <w:tc>
          <w:tcPr>
            <w:tcW w:w="494" w:type="dxa"/>
          </w:tcPr>
          <w:p w14:paraId="36D8757A" w14:textId="77777777" w:rsidR="00912A26" w:rsidRPr="00D1523E" w:rsidRDefault="00912A26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</w:tr>
      <w:tr w:rsidR="00912A26" w:rsidRPr="00D1523E" w14:paraId="30BFD849" w14:textId="77777777" w:rsidTr="004C0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D7E30AC" w14:textId="2F07C18B" w:rsidR="00912A26" w:rsidRPr="00D1523E" w:rsidRDefault="00912A26" w:rsidP="00912A26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D1523E">
              <w:rPr>
                <w:rFonts w:ascii="Calibri" w:hAnsi="Calibri" w:cs="Calibri"/>
                <w:noProof/>
                <w:sz w:val="22"/>
                <w:szCs w:val="22"/>
              </w:rPr>
              <w:t>Reflections on classroom experiences #3</w:t>
            </w:r>
          </w:p>
        </w:tc>
        <w:tc>
          <w:tcPr>
            <w:tcW w:w="1134" w:type="dxa"/>
          </w:tcPr>
          <w:p w14:paraId="2D1DFFB1" w14:textId="77777777" w:rsidR="00912A26" w:rsidRPr="00D1523E" w:rsidRDefault="00912A26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843" w:type="dxa"/>
          </w:tcPr>
          <w:p w14:paraId="72E6EE88" w14:textId="23F8DFD8" w:rsidR="00912A26" w:rsidRPr="00D1523E" w:rsidRDefault="00912A26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D1523E">
              <w:rPr>
                <w:rFonts w:ascii="Calibri" w:hAnsi="Calibri" w:cs="Calibri"/>
                <w:noProof/>
                <w:sz w:val="22"/>
                <w:szCs w:val="22"/>
              </w:rPr>
              <w:t>TD 5</w:t>
            </w:r>
          </w:p>
        </w:tc>
        <w:tc>
          <w:tcPr>
            <w:tcW w:w="494" w:type="dxa"/>
          </w:tcPr>
          <w:p w14:paraId="2059D151" w14:textId="77777777" w:rsidR="00912A26" w:rsidRPr="00D1523E" w:rsidRDefault="00912A26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</w:tr>
      <w:tr w:rsidR="00912A26" w:rsidRPr="00D1523E" w14:paraId="0D6B0C6A" w14:textId="77777777" w:rsidTr="004C0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AD9236A" w14:textId="173FA7A6" w:rsidR="00912A26" w:rsidRPr="00D1523E" w:rsidRDefault="00912A26" w:rsidP="00912A26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D1523E">
              <w:rPr>
                <w:rFonts w:ascii="Calibri" w:hAnsi="Calibri" w:cs="Calibri"/>
                <w:noProof/>
                <w:sz w:val="22"/>
                <w:szCs w:val="22"/>
              </w:rPr>
              <w:t>Reflections on classroom experiences #4</w:t>
            </w:r>
          </w:p>
        </w:tc>
        <w:tc>
          <w:tcPr>
            <w:tcW w:w="1134" w:type="dxa"/>
          </w:tcPr>
          <w:p w14:paraId="07306A82" w14:textId="77777777" w:rsidR="00912A26" w:rsidRPr="00D1523E" w:rsidRDefault="00912A26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843" w:type="dxa"/>
          </w:tcPr>
          <w:p w14:paraId="6772BE43" w14:textId="0ED6CE24" w:rsidR="00912A26" w:rsidRPr="00D1523E" w:rsidRDefault="00912A26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D1523E">
              <w:rPr>
                <w:rFonts w:ascii="Calibri" w:hAnsi="Calibri" w:cs="Calibri"/>
                <w:noProof/>
                <w:sz w:val="22"/>
                <w:szCs w:val="22"/>
              </w:rPr>
              <w:t>TD 6</w:t>
            </w:r>
          </w:p>
        </w:tc>
        <w:tc>
          <w:tcPr>
            <w:tcW w:w="494" w:type="dxa"/>
          </w:tcPr>
          <w:p w14:paraId="37FA03A8" w14:textId="77777777" w:rsidR="00912A26" w:rsidRPr="00D1523E" w:rsidRDefault="00912A26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</w:tr>
      <w:tr w:rsidR="00912A26" w:rsidRPr="00D1523E" w14:paraId="7AF57B40" w14:textId="77777777" w:rsidTr="004C0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EC803D1" w14:textId="63A9132C" w:rsidR="00912A26" w:rsidRPr="00D1523E" w:rsidRDefault="00912A26" w:rsidP="00912A26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D1523E">
              <w:rPr>
                <w:rFonts w:ascii="Calibri" w:hAnsi="Calibri" w:cs="Calibri"/>
                <w:noProof/>
                <w:sz w:val="22"/>
                <w:szCs w:val="22"/>
              </w:rPr>
              <w:t>Reflections on classroom experiences #5</w:t>
            </w:r>
          </w:p>
        </w:tc>
        <w:tc>
          <w:tcPr>
            <w:tcW w:w="1134" w:type="dxa"/>
          </w:tcPr>
          <w:p w14:paraId="3A474371" w14:textId="77777777" w:rsidR="00912A26" w:rsidRPr="00D1523E" w:rsidRDefault="00912A26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843" w:type="dxa"/>
          </w:tcPr>
          <w:p w14:paraId="5AF309B6" w14:textId="16DEC292" w:rsidR="00912A26" w:rsidRPr="00D1523E" w:rsidRDefault="00912A26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D1523E">
              <w:rPr>
                <w:rFonts w:ascii="Calibri" w:hAnsi="Calibri" w:cs="Calibri"/>
                <w:noProof/>
                <w:sz w:val="22"/>
                <w:szCs w:val="22"/>
              </w:rPr>
              <w:t>TD 7</w:t>
            </w:r>
          </w:p>
        </w:tc>
        <w:tc>
          <w:tcPr>
            <w:tcW w:w="494" w:type="dxa"/>
          </w:tcPr>
          <w:p w14:paraId="38C865C8" w14:textId="77777777" w:rsidR="00912A26" w:rsidRPr="00D1523E" w:rsidRDefault="00912A26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</w:tr>
      <w:tr w:rsidR="00912A26" w:rsidRPr="00D1523E" w14:paraId="029935F3" w14:textId="77777777" w:rsidTr="004C0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6863F09" w14:textId="32A885B3" w:rsidR="00912A26" w:rsidRPr="00D1523E" w:rsidRDefault="00912A26" w:rsidP="00912A26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D1523E">
              <w:rPr>
                <w:rFonts w:ascii="Calibri" w:hAnsi="Calibri" w:cs="Calibri"/>
                <w:noProof/>
                <w:sz w:val="22"/>
                <w:szCs w:val="22"/>
              </w:rPr>
              <w:t>Independent research</w:t>
            </w:r>
            <w:r w:rsidR="00C2143A">
              <w:rPr>
                <w:rFonts w:ascii="Calibri" w:hAnsi="Calibri" w:cs="Calibri"/>
                <w:noProof/>
                <w:sz w:val="22"/>
                <w:szCs w:val="22"/>
              </w:rPr>
              <w:t xml:space="preserve"> + networking</w:t>
            </w:r>
          </w:p>
        </w:tc>
        <w:tc>
          <w:tcPr>
            <w:tcW w:w="1134" w:type="dxa"/>
          </w:tcPr>
          <w:p w14:paraId="572D0E9D" w14:textId="77777777" w:rsidR="00912A26" w:rsidRPr="00D1523E" w:rsidRDefault="00912A26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843" w:type="dxa"/>
          </w:tcPr>
          <w:p w14:paraId="76968EC6" w14:textId="6430D9AB" w:rsidR="00912A26" w:rsidRPr="00D1523E" w:rsidRDefault="00912A26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D1523E">
              <w:rPr>
                <w:rFonts w:ascii="Calibri" w:hAnsi="Calibri" w:cs="Calibri"/>
                <w:noProof/>
                <w:sz w:val="22"/>
                <w:szCs w:val="22"/>
              </w:rPr>
              <w:t>TD 8</w:t>
            </w:r>
          </w:p>
        </w:tc>
        <w:tc>
          <w:tcPr>
            <w:tcW w:w="494" w:type="dxa"/>
          </w:tcPr>
          <w:p w14:paraId="08F037CC" w14:textId="77777777" w:rsidR="00912A26" w:rsidRPr="00D1523E" w:rsidRDefault="00912A26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</w:tr>
      <w:tr w:rsidR="00912A26" w:rsidRPr="00D1523E" w14:paraId="5E7A6FE8" w14:textId="77777777" w:rsidTr="004C0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4696C03" w14:textId="65806E08" w:rsidR="00912A26" w:rsidRPr="00D1523E" w:rsidRDefault="00912A26" w:rsidP="00912A26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D1523E">
              <w:rPr>
                <w:rFonts w:ascii="Calibri" w:hAnsi="Calibri" w:cs="Calibri"/>
                <w:noProof/>
                <w:sz w:val="22"/>
                <w:szCs w:val="22"/>
              </w:rPr>
              <w:t>Grammar revision</w:t>
            </w:r>
          </w:p>
        </w:tc>
        <w:tc>
          <w:tcPr>
            <w:tcW w:w="1134" w:type="dxa"/>
          </w:tcPr>
          <w:p w14:paraId="7B617585" w14:textId="77777777" w:rsidR="00912A26" w:rsidRPr="00D1523E" w:rsidRDefault="00912A26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843" w:type="dxa"/>
          </w:tcPr>
          <w:p w14:paraId="64E67CA1" w14:textId="6AE87DFC" w:rsidR="00912A26" w:rsidRPr="00D1523E" w:rsidRDefault="00912A26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D1523E">
              <w:rPr>
                <w:rFonts w:ascii="Calibri" w:hAnsi="Calibri" w:cs="Calibri"/>
                <w:noProof/>
                <w:sz w:val="22"/>
                <w:szCs w:val="22"/>
              </w:rPr>
              <w:t>TD 9</w:t>
            </w:r>
          </w:p>
        </w:tc>
        <w:tc>
          <w:tcPr>
            <w:tcW w:w="494" w:type="dxa"/>
          </w:tcPr>
          <w:p w14:paraId="79481C81" w14:textId="77777777" w:rsidR="00912A26" w:rsidRPr="00D1523E" w:rsidRDefault="00912A26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</w:tr>
      <w:tr w:rsidR="00912A26" w:rsidRPr="00D1523E" w14:paraId="1A324EED" w14:textId="77777777" w:rsidTr="004C0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FE6A2DB" w14:textId="65AD5E54" w:rsidR="00912A26" w:rsidRPr="00D1523E" w:rsidRDefault="00912A26" w:rsidP="00912A26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D1523E">
              <w:rPr>
                <w:rFonts w:ascii="Calibri" w:hAnsi="Calibri" w:cs="Calibri"/>
                <w:noProof/>
                <w:sz w:val="22"/>
                <w:szCs w:val="22"/>
              </w:rPr>
              <w:t>Logbook completed and printed</w:t>
            </w:r>
          </w:p>
        </w:tc>
        <w:tc>
          <w:tcPr>
            <w:tcW w:w="1134" w:type="dxa"/>
          </w:tcPr>
          <w:p w14:paraId="6E025F1B" w14:textId="77777777" w:rsidR="00912A26" w:rsidRPr="00D1523E" w:rsidRDefault="00912A26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843" w:type="dxa"/>
          </w:tcPr>
          <w:p w14:paraId="6C078DCF" w14:textId="00DE2D8F" w:rsidR="00912A26" w:rsidRPr="00D1523E" w:rsidRDefault="00912A26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D1523E">
              <w:rPr>
                <w:rFonts w:ascii="Calibri" w:hAnsi="Calibri" w:cs="Calibri"/>
                <w:noProof/>
                <w:sz w:val="22"/>
                <w:szCs w:val="22"/>
              </w:rPr>
              <w:t xml:space="preserve">TD 10 </w:t>
            </w:r>
          </w:p>
        </w:tc>
        <w:tc>
          <w:tcPr>
            <w:tcW w:w="494" w:type="dxa"/>
          </w:tcPr>
          <w:p w14:paraId="78D839E7" w14:textId="77777777" w:rsidR="00912A26" w:rsidRPr="00D1523E" w:rsidRDefault="00912A26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</w:tr>
    </w:tbl>
    <w:p w14:paraId="40D08BCE" w14:textId="66756C68" w:rsidR="000B5ADB" w:rsidRPr="005D1906" w:rsidRDefault="000B5ADB" w:rsidP="000B5ADB">
      <w:pPr>
        <w:spacing w:line="259" w:lineRule="auto"/>
        <w:rPr>
          <w:rFonts w:ascii="Calibri" w:hAnsi="Calibri" w:cs="Calibri"/>
        </w:rPr>
      </w:pPr>
    </w:p>
    <w:p w14:paraId="37BF32DE" w14:textId="5D924C37" w:rsidR="00DD3A1B" w:rsidRPr="00EE4FBB" w:rsidRDefault="00B9712A" w:rsidP="00EE4FBB">
      <w:pPr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sdt>
      <w:sdtPr>
        <w:rPr>
          <w:rFonts w:ascii="Calibri" w:eastAsiaTheme="minorHAnsi" w:hAnsi="Calibri" w:cs="Calibri"/>
          <w:b w:val="0"/>
          <w:bCs w:val="0"/>
          <w:color w:val="50637D" w:themeColor="text2" w:themeTint="E6"/>
          <w:sz w:val="20"/>
          <w:szCs w:val="20"/>
          <w:lang w:eastAsia="en-US" w:bidi="fr-FR"/>
        </w:rPr>
        <w:id w:val="76489391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14:paraId="2C8D6CE3" w14:textId="45E51B29" w:rsidR="0019459B" w:rsidRPr="00D1523E" w:rsidRDefault="0019459B">
          <w:pPr>
            <w:pStyle w:val="En-ttedetabledesmatires"/>
            <w:rPr>
              <w:rFonts w:ascii="Calibri" w:hAnsi="Calibri" w:cs="Calibri"/>
            </w:rPr>
          </w:pPr>
          <w:r w:rsidRPr="00D1523E">
            <w:rPr>
              <w:rFonts w:ascii="Calibri" w:hAnsi="Calibri" w:cs="Calibri"/>
            </w:rPr>
            <w:t>Contents page</w:t>
          </w:r>
        </w:p>
        <w:p w14:paraId="066DF42E" w14:textId="529FDE90" w:rsidR="00833B33" w:rsidRDefault="0019459B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4"/>
              <w:szCs w:val="24"/>
              <w:lang w:val="fr-FR" w:eastAsia="fr-FR" w:bidi="ar-SA"/>
            </w:rPr>
          </w:pPr>
          <w:r>
            <w:rPr>
              <w:rFonts w:cstheme="minorHAnsi"/>
              <w:noProof w:val="0"/>
            </w:rPr>
            <w:fldChar w:fldCharType="begin"/>
          </w:r>
          <w:r>
            <w:instrText>TOC \o "1-3" \h \z \u</w:instrText>
          </w:r>
          <w:r>
            <w:rPr>
              <w:rFonts w:cstheme="minorHAnsi"/>
              <w:noProof w:val="0"/>
            </w:rPr>
            <w:fldChar w:fldCharType="separate"/>
          </w:r>
          <w:hyperlink w:anchor="_Toc114080126" w:history="1">
            <w:r w:rsidR="00833B33" w:rsidRPr="000F3E48">
              <w:rPr>
                <w:rStyle w:val="Lienhypertexte"/>
              </w:rPr>
              <w:t>Checklist</w:t>
            </w:r>
            <w:r w:rsidR="00833B33">
              <w:rPr>
                <w:webHidden/>
              </w:rPr>
              <w:tab/>
            </w:r>
            <w:r w:rsidR="00833B33">
              <w:rPr>
                <w:webHidden/>
              </w:rPr>
              <w:fldChar w:fldCharType="begin"/>
            </w:r>
            <w:r w:rsidR="00833B33">
              <w:rPr>
                <w:webHidden/>
              </w:rPr>
              <w:instrText xml:space="preserve"> PAGEREF _Toc114080126 \h </w:instrText>
            </w:r>
            <w:r w:rsidR="00833B33">
              <w:rPr>
                <w:webHidden/>
              </w:rPr>
            </w:r>
            <w:r w:rsidR="00833B33">
              <w:rPr>
                <w:webHidden/>
              </w:rPr>
              <w:fldChar w:fldCharType="separate"/>
            </w:r>
            <w:r w:rsidR="00833B33">
              <w:rPr>
                <w:webHidden/>
              </w:rPr>
              <w:t>1</w:t>
            </w:r>
            <w:r w:rsidR="00833B33">
              <w:rPr>
                <w:webHidden/>
              </w:rPr>
              <w:fldChar w:fldCharType="end"/>
            </w:r>
          </w:hyperlink>
        </w:p>
        <w:p w14:paraId="433D4388" w14:textId="110370C9" w:rsidR="00833B33" w:rsidRDefault="00000000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4"/>
              <w:szCs w:val="24"/>
              <w:lang w:val="fr-FR" w:eastAsia="fr-FR" w:bidi="ar-SA"/>
            </w:rPr>
          </w:pPr>
          <w:hyperlink w:anchor="_Toc114080127" w:history="1">
            <w:r w:rsidR="00833B33" w:rsidRPr="000F3E48">
              <w:rPr>
                <w:rStyle w:val="Lienhypertexte"/>
              </w:rPr>
              <w:t>Part 1: Self-evaluation: English and beyond...</w:t>
            </w:r>
            <w:r w:rsidR="00833B33">
              <w:rPr>
                <w:webHidden/>
              </w:rPr>
              <w:tab/>
            </w:r>
            <w:r w:rsidR="00833B33">
              <w:rPr>
                <w:webHidden/>
              </w:rPr>
              <w:fldChar w:fldCharType="begin"/>
            </w:r>
            <w:r w:rsidR="00833B33">
              <w:rPr>
                <w:webHidden/>
              </w:rPr>
              <w:instrText xml:space="preserve"> PAGEREF _Toc114080127 \h </w:instrText>
            </w:r>
            <w:r w:rsidR="00833B33">
              <w:rPr>
                <w:webHidden/>
              </w:rPr>
            </w:r>
            <w:r w:rsidR="00833B33">
              <w:rPr>
                <w:webHidden/>
              </w:rPr>
              <w:fldChar w:fldCharType="separate"/>
            </w:r>
            <w:r w:rsidR="00833B33">
              <w:rPr>
                <w:webHidden/>
              </w:rPr>
              <w:t>3</w:t>
            </w:r>
            <w:r w:rsidR="00833B33">
              <w:rPr>
                <w:webHidden/>
              </w:rPr>
              <w:fldChar w:fldCharType="end"/>
            </w:r>
          </w:hyperlink>
        </w:p>
        <w:p w14:paraId="20548270" w14:textId="23531A95" w:rsidR="00833B33" w:rsidRDefault="00000000">
          <w:pPr>
            <w:pStyle w:val="TM2"/>
            <w:tabs>
              <w:tab w:val="right" w:leader="dot" w:pos="7577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lang w:eastAsia="fr-FR" w:bidi="ar-SA"/>
            </w:rPr>
          </w:pPr>
          <w:hyperlink w:anchor="_Toc114080128" w:history="1">
            <w:r w:rsidR="00833B33" w:rsidRPr="000F3E48">
              <w:rPr>
                <w:rStyle w:val="Lienhypertexte"/>
                <w:rFonts w:ascii="Calibri" w:hAnsi="Calibri" w:cs="Calibri"/>
                <w:noProof/>
                <w:lang w:val="en-US"/>
              </w:rPr>
              <w:t>Section A: les competences</w:t>
            </w:r>
            <w:r w:rsidR="00833B33">
              <w:rPr>
                <w:noProof/>
                <w:webHidden/>
              </w:rPr>
              <w:tab/>
            </w:r>
            <w:r w:rsidR="00833B33">
              <w:rPr>
                <w:noProof/>
                <w:webHidden/>
              </w:rPr>
              <w:fldChar w:fldCharType="begin"/>
            </w:r>
            <w:r w:rsidR="00833B33">
              <w:rPr>
                <w:noProof/>
                <w:webHidden/>
              </w:rPr>
              <w:instrText xml:space="preserve"> PAGEREF _Toc114080128 \h </w:instrText>
            </w:r>
            <w:r w:rsidR="00833B33">
              <w:rPr>
                <w:noProof/>
                <w:webHidden/>
              </w:rPr>
            </w:r>
            <w:r w:rsidR="00833B33">
              <w:rPr>
                <w:noProof/>
                <w:webHidden/>
              </w:rPr>
              <w:fldChar w:fldCharType="separate"/>
            </w:r>
            <w:r w:rsidR="00833B33">
              <w:rPr>
                <w:noProof/>
                <w:webHidden/>
              </w:rPr>
              <w:t>3</w:t>
            </w:r>
            <w:r w:rsidR="00833B33">
              <w:rPr>
                <w:noProof/>
                <w:webHidden/>
              </w:rPr>
              <w:fldChar w:fldCharType="end"/>
            </w:r>
          </w:hyperlink>
        </w:p>
        <w:p w14:paraId="651CC7D8" w14:textId="19298F06" w:rsidR="00833B33" w:rsidRDefault="00000000">
          <w:pPr>
            <w:pStyle w:val="TM2"/>
            <w:tabs>
              <w:tab w:val="right" w:leader="dot" w:pos="7577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lang w:eastAsia="fr-FR" w:bidi="ar-SA"/>
            </w:rPr>
          </w:pPr>
          <w:hyperlink w:anchor="_Toc114080129" w:history="1">
            <w:r w:rsidR="00833B33" w:rsidRPr="000F3E48">
              <w:rPr>
                <w:rStyle w:val="Lienhypertexte"/>
                <w:rFonts w:ascii="Calibri" w:hAnsi="Calibri" w:cs="Calibri"/>
                <w:noProof/>
              </w:rPr>
              <w:t>Section B : les habitudes</w:t>
            </w:r>
            <w:r w:rsidR="00833B33">
              <w:rPr>
                <w:noProof/>
                <w:webHidden/>
              </w:rPr>
              <w:tab/>
            </w:r>
            <w:r w:rsidR="00833B33">
              <w:rPr>
                <w:noProof/>
                <w:webHidden/>
              </w:rPr>
              <w:fldChar w:fldCharType="begin"/>
            </w:r>
            <w:r w:rsidR="00833B33">
              <w:rPr>
                <w:noProof/>
                <w:webHidden/>
              </w:rPr>
              <w:instrText xml:space="preserve"> PAGEREF _Toc114080129 \h </w:instrText>
            </w:r>
            <w:r w:rsidR="00833B33">
              <w:rPr>
                <w:noProof/>
                <w:webHidden/>
              </w:rPr>
            </w:r>
            <w:r w:rsidR="00833B33">
              <w:rPr>
                <w:noProof/>
                <w:webHidden/>
              </w:rPr>
              <w:fldChar w:fldCharType="separate"/>
            </w:r>
            <w:r w:rsidR="00833B33">
              <w:rPr>
                <w:noProof/>
                <w:webHidden/>
              </w:rPr>
              <w:t>4</w:t>
            </w:r>
            <w:r w:rsidR="00833B33">
              <w:rPr>
                <w:noProof/>
                <w:webHidden/>
              </w:rPr>
              <w:fldChar w:fldCharType="end"/>
            </w:r>
          </w:hyperlink>
        </w:p>
        <w:p w14:paraId="1C2B9C69" w14:textId="770F7F46" w:rsidR="00833B33" w:rsidRDefault="00000000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4"/>
              <w:szCs w:val="24"/>
              <w:lang w:val="fr-FR" w:eastAsia="fr-FR" w:bidi="ar-SA"/>
            </w:rPr>
          </w:pPr>
          <w:hyperlink w:anchor="_Toc114080130" w:history="1">
            <w:r w:rsidR="00833B33" w:rsidRPr="000F3E48">
              <w:rPr>
                <w:rStyle w:val="Lienhypertexte"/>
                <w:lang w:val="en-GB"/>
              </w:rPr>
              <w:t>Part 2: Reflections on classroom experiences</w:t>
            </w:r>
            <w:r w:rsidR="00833B33">
              <w:rPr>
                <w:webHidden/>
              </w:rPr>
              <w:tab/>
            </w:r>
            <w:r w:rsidR="00833B33">
              <w:rPr>
                <w:webHidden/>
              </w:rPr>
              <w:fldChar w:fldCharType="begin"/>
            </w:r>
            <w:r w:rsidR="00833B33">
              <w:rPr>
                <w:webHidden/>
              </w:rPr>
              <w:instrText xml:space="preserve"> PAGEREF _Toc114080130 \h </w:instrText>
            </w:r>
            <w:r w:rsidR="00833B33">
              <w:rPr>
                <w:webHidden/>
              </w:rPr>
            </w:r>
            <w:r w:rsidR="00833B33">
              <w:rPr>
                <w:webHidden/>
              </w:rPr>
              <w:fldChar w:fldCharType="separate"/>
            </w:r>
            <w:r w:rsidR="00833B33">
              <w:rPr>
                <w:webHidden/>
              </w:rPr>
              <w:t>5</w:t>
            </w:r>
            <w:r w:rsidR="00833B33">
              <w:rPr>
                <w:webHidden/>
              </w:rPr>
              <w:fldChar w:fldCharType="end"/>
            </w:r>
          </w:hyperlink>
        </w:p>
        <w:p w14:paraId="501C340C" w14:textId="5D0410C0" w:rsidR="00833B33" w:rsidRDefault="00000000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4"/>
              <w:szCs w:val="24"/>
              <w:lang w:val="fr-FR" w:eastAsia="fr-FR" w:bidi="ar-SA"/>
            </w:rPr>
          </w:pPr>
          <w:hyperlink w:anchor="_Toc114080131" w:history="1">
            <w:r w:rsidR="00833B33" w:rsidRPr="000F3E48">
              <w:rPr>
                <w:rStyle w:val="Lienhypertexte"/>
                <w:lang w:val="en-GB"/>
              </w:rPr>
              <w:t>Part 3a: Independent research</w:t>
            </w:r>
            <w:r w:rsidR="00833B33">
              <w:rPr>
                <w:webHidden/>
              </w:rPr>
              <w:tab/>
            </w:r>
            <w:r w:rsidR="00833B33">
              <w:rPr>
                <w:webHidden/>
              </w:rPr>
              <w:fldChar w:fldCharType="begin"/>
            </w:r>
            <w:r w:rsidR="00833B33">
              <w:rPr>
                <w:webHidden/>
              </w:rPr>
              <w:instrText xml:space="preserve"> PAGEREF _Toc114080131 \h </w:instrText>
            </w:r>
            <w:r w:rsidR="00833B33">
              <w:rPr>
                <w:webHidden/>
              </w:rPr>
            </w:r>
            <w:r w:rsidR="00833B33">
              <w:rPr>
                <w:webHidden/>
              </w:rPr>
              <w:fldChar w:fldCharType="separate"/>
            </w:r>
            <w:r w:rsidR="00833B33">
              <w:rPr>
                <w:webHidden/>
              </w:rPr>
              <w:t>11</w:t>
            </w:r>
            <w:r w:rsidR="00833B33">
              <w:rPr>
                <w:webHidden/>
              </w:rPr>
              <w:fldChar w:fldCharType="end"/>
            </w:r>
          </w:hyperlink>
        </w:p>
        <w:p w14:paraId="65058A45" w14:textId="28D53E0E" w:rsidR="00833B33" w:rsidRDefault="00000000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4"/>
              <w:szCs w:val="24"/>
              <w:lang w:val="fr-FR" w:eastAsia="fr-FR" w:bidi="ar-SA"/>
            </w:rPr>
          </w:pPr>
          <w:hyperlink w:anchor="_Toc114080132" w:history="1">
            <w:r w:rsidR="00833B33" w:rsidRPr="000F3E48">
              <w:rPr>
                <w:rStyle w:val="Lienhypertexte"/>
                <w:lang w:val="en-GB"/>
              </w:rPr>
              <w:t>Part 3b: Networking</w:t>
            </w:r>
            <w:r w:rsidR="00833B33">
              <w:rPr>
                <w:webHidden/>
              </w:rPr>
              <w:tab/>
            </w:r>
            <w:r w:rsidR="00833B33">
              <w:rPr>
                <w:webHidden/>
              </w:rPr>
              <w:fldChar w:fldCharType="begin"/>
            </w:r>
            <w:r w:rsidR="00833B33">
              <w:rPr>
                <w:webHidden/>
              </w:rPr>
              <w:instrText xml:space="preserve"> PAGEREF _Toc114080132 \h </w:instrText>
            </w:r>
            <w:r w:rsidR="00833B33">
              <w:rPr>
                <w:webHidden/>
              </w:rPr>
            </w:r>
            <w:r w:rsidR="00833B33">
              <w:rPr>
                <w:webHidden/>
              </w:rPr>
              <w:fldChar w:fldCharType="separate"/>
            </w:r>
            <w:r w:rsidR="00833B33">
              <w:rPr>
                <w:webHidden/>
              </w:rPr>
              <w:t>13</w:t>
            </w:r>
            <w:r w:rsidR="00833B33">
              <w:rPr>
                <w:webHidden/>
              </w:rPr>
              <w:fldChar w:fldCharType="end"/>
            </w:r>
          </w:hyperlink>
        </w:p>
        <w:p w14:paraId="20967812" w14:textId="78CB0D31" w:rsidR="00833B33" w:rsidRDefault="00000000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4"/>
              <w:szCs w:val="24"/>
              <w:lang w:val="fr-FR" w:eastAsia="fr-FR" w:bidi="ar-SA"/>
            </w:rPr>
          </w:pPr>
          <w:hyperlink w:anchor="_Toc114080133" w:history="1">
            <w:r w:rsidR="00833B33" w:rsidRPr="000F3E48">
              <w:rPr>
                <w:rStyle w:val="Lienhypertexte"/>
                <w:lang w:val="en-GB"/>
              </w:rPr>
              <w:t>Part 4: Grammar revision</w:t>
            </w:r>
            <w:r w:rsidR="00833B33">
              <w:rPr>
                <w:webHidden/>
              </w:rPr>
              <w:tab/>
            </w:r>
            <w:r w:rsidR="00833B33">
              <w:rPr>
                <w:webHidden/>
              </w:rPr>
              <w:fldChar w:fldCharType="begin"/>
            </w:r>
            <w:r w:rsidR="00833B33">
              <w:rPr>
                <w:webHidden/>
              </w:rPr>
              <w:instrText xml:space="preserve"> PAGEREF _Toc114080133 \h </w:instrText>
            </w:r>
            <w:r w:rsidR="00833B33">
              <w:rPr>
                <w:webHidden/>
              </w:rPr>
            </w:r>
            <w:r w:rsidR="00833B33">
              <w:rPr>
                <w:webHidden/>
              </w:rPr>
              <w:fldChar w:fldCharType="separate"/>
            </w:r>
            <w:r w:rsidR="00833B33">
              <w:rPr>
                <w:webHidden/>
              </w:rPr>
              <w:t>14</w:t>
            </w:r>
            <w:r w:rsidR="00833B33">
              <w:rPr>
                <w:webHidden/>
              </w:rPr>
              <w:fldChar w:fldCharType="end"/>
            </w:r>
          </w:hyperlink>
        </w:p>
        <w:p w14:paraId="48970F84" w14:textId="47891FCF" w:rsidR="0019459B" w:rsidRDefault="0019459B">
          <w:r>
            <w:rPr>
              <w:b/>
              <w:bCs/>
              <w:noProof/>
            </w:rPr>
            <w:fldChar w:fldCharType="end"/>
          </w:r>
        </w:p>
      </w:sdtContent>
    </w:sdt>
    <w:p w14:paraId="1BE2BEBF" w14:textId="22B2B2D4" w:rsidR="0019459B" w:rsidRDefault="0019459B" w:rsidP="0019459B">
      <w:pPr>
        <w:spacing w:line="259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bookmarkStart w:id="1" w:name="_Toc114080127"/>
    <w:p w14:paraId="3C83451C" w14:textId="1317E0BC" w:rsidR="0019459B" w:rsidRDefault="0019459B" w:rsidP="0019459B">
      <w:pPr>
        <w:pStyle w:val="Titre1"/>
        <w:rPr>
          <w:rFonts w:ascii="Calibri" w:hAnsi="Calibri" w:cs="Calibri"/>
          <w:lang w:val="en-US"/>
        </w:rPr>
      </w:pPr>
      <w:r w:rsidRPr="00EE4FBB">
        <w:rPr>
          <w:rFonts w:ascii="Calibri" w:hAnsi="Calibri" w:cs="Calibri"/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91A278" wp14:editId="36E3971D">
                <wp:simplePos x="0" y="0"/>
                <wp:positionH relativeFrom="column">
                  <wp:posOffset>-2057400</wp:posOffset>
                </wp:positionH>
                <wp:positionV relativeFrom="paragraph">
                  <wp:posOffset>-378823</wp:posOffset>
                </wp:positionV>
                <wp:extent cx="1719943" cy="9394452"/>
                <wp:effectExtent l="0" t="0" r="7620" b="1651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939445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08435" w14:textId="77777777" w:rsidR="0019459B" w:rsidRPr="00F518C2" w:rsidRDefault="0019459B" w:rsidP="0019459B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F518C2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Space for notes/vocabulary: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1A278" id="Zone de texte 4" o:spid="_x0000_s1027" type="#_x0000_t202" style="position:absolute;margin-left:-162pt;margin-top:-29.85pt;width:135.45pt;height:73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" fillcolor="white [3201]" strokecolor="#4472c4 [3204]" strokeweight="1pt">
                <v:textbox>
                  <w:txbxContent>
                    <w:p w14:paraId="52208435" w14:textId="77777777" w:rsidR="0019459B" w:rsidRPr="00F518C2" w:rsidRDefault="0019459B" w:rsidP="0019459B">
                      <w:pP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GB"/>
                        </w:rPr>
                      </w:pPr>
                      <w:r w:rsidRPr="00F518C2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GB"/>
                        </w:rPr>
                        <w:t>Space for notes/vocabulary:</w:t>
                      </w:r>
                    </w:p>
                  </w:txbxContent>
                </v:textbox>
              </v:shape>
            </w:pict>
          </mc:Fallback>
        </mc:AlternateContent>
      </w:r>
      <w:r w:rsidR="00985E0A" w:rsidRPr="00EE4FBB">
        <w:rPr>
          <w:rFonts w:ascii="Calibri" w:hAnsi="Calibri" w:cs="Calibri"/>
          <w:lang w:val="en-US"/>
        </w:rPr>
        <w:t xml:space="preserve">Part 1: </w:t>
      </w:r>
      <w:r w:rsidRPr="00EE4FBB">
        <w:rPr>
          <w:rFonts w:ascii="Calibri" w:hAnsi="Calibri" w:cs="Calibri"/>
          <w:lang w:val="en-US"/>
        </w:rPr>
        <w:t>Self-evaluation: English and beyond...</w:t>
      </w:r>
      <w:bookmarkEnd w:id="1"/>
    </w:p>
    <w:p w14:paraId="5F736195" w14:textId="16A496A7" w:rsidR="00833B33" w:rsidRPr="00833B33" w:rsidRDefault="00833B33" w:rsidP="00833B33">
      <w:pPr>
        <w:rPr>
          <w:rFonts w:ascii="Calibri" w:hAnsi="Calibri" w:cs="Calibri"/>
          <w:sz w:val="24"/>
          <w:szCs w:val="24"/>
          <w:lang w:val="en-US"/>
        </w:rPr>
      </w:pPr>
      <w:r w:rsidRPr="00833B33">
        <w:rPr>
          <w:rFonts w:ascii="Calibri" w:hAnsi="Calibri" w:cs="Calibri"/>
          <w:sz w:val="24"/>
          <w:szCs w:val="24"/>
          <w:lang w:val="en-US"/>
        </w:rPr>
        <w:t xml:space="preserve">Tick </w:t>
      </w:r>
      <w:r w:rsidRPr="00833B33">
        <w:rPr>
          <w:rFonts w:ascii="Apple Color Emoji" w:hAnsi="Apple Color Emoji" w:cs="Apple Color Emoji"/>
          <w:sz w:val="24"/>
          <w:szCs w:val="24"/>
          <w:lang w:val="en-US"/>
        </w:rPr>
        <w:t>✔️</w:t>
      </w:r>
      <w:r w:rsidRPr="00833B33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t</w:t>
      </w:r>
      <w:r w:rsidRPr="00833B33">
        <w:rPr>
          <w:rFonts w:ascii="Calibri" w:hAnsi="Calibri" w:cs="Calibri"/>
          <w:sz w:val="24"/>
          <w:szCs w:val="24"/>
          <w:lang w:val="en-US"/>
        </w:rPr>
        <w:t>he box that applies to you for each statement</w:t>
      </w:r>
      <w:r>
        <w:rPr>
          <w:rFonts w:ascii="Calibri" w:hAnsi="Calibri" w:cs="Calibri"/>
          <w:sz w:val="24"/>
          <w:szCs w:val="24"/>
          <w:lang w:val="en-US"/>
        </w:rPr>
        <w:t>.</w:t>
      </w:r>
    </w:p>
    <w:p w14:paraId="1EF03BC4" w14:textId="2468F7BA" w:rsidR="00BC7875" w:rsidRPr="00BC7875" w:rsidRDefault="00BC7875" w:rsidP="00BC787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2272" behindDoc="1" locked="0" layoutInCell="1" allowOverlap="1" wp14:anchorId="51856BB8" wp14:editId="22C65061">
            <wp:simplePos x="0" y="0"/>
            <wp:positionH relativeFrom="column">
              <wp:posOffset>5080</wp:posOffset>
            </wp:positionH>
            <wp:positionV relativeFrom="paragraph">
              <wp:posOffset>-5080</wp:posOffset>
            </wp:positionV>
            <wp:extent cx="667820" cy="667820"/>
            <wp:effectExtent l="0" t="0" r="0" b="5715"/>
            <wp:wrapTight wrapText="bothSides">
              <wp:wrapPolygon edited="0">
                <wp:start x="12331" y="0"/>
                <wp:lineTo x="7810" y="6988"/>
                <wp:lineTo x="4932" y="13564"/>
                <wp:lineTo x="4521" y="16441"/>
                <wp:lineTo x="8221" y="20141"/>
                <wp:lineTo x="11920" y="21374"/>
                <wp:lineTo x="13975" y="21374"/>
                <wp:lineTo x="14386" y="20552"/>
                <wp:lineTo x="14386" y="6988"/>
                <wp:lineTo x="16030" y="4932"/>
                <wp:lineTo x="16030" y="2466"/>
                <wp:lineTo x="13975" y="0"/>
                <wp:lineTo x="12331" y="0"/>
              </wp:wrapPolygon>
            </wp:wrapTight>
            <wp:docPr id="6" name="Graphique 6" descr="Aspiratio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que 6" descr="Aspiration contour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20" cy="66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4D32A" w14:textId="7DF3E53D" w:rsidR="004C06CB" w:rsidRDefault="00DD2E04" w:rsidP="00EE4FBB">
      <w:pPr>
        <w:pStyle w:val="Titre2"/>
        <w:rPr>
          <w:rFonts w:ascii="Calibri" w:hAnsi="Calibri" w:cs="Calibri"/>
          <w:lang w:val="en-US"/>
        </w:rPr>
      </w:pPr>
      <w:bookmarkStart w:id="2" w:name="_Toc114080128"/>
      <w:r w:rsidRPr="00EE4FBB">
        <w:rPr>
          <w:rFonts w:ascii="Calibri" w:hAnsi="Calibri" w:cs="Calibri"/>
          <w:lang w:val="en-US"/>
        </w:rPr>
        <w:t xml:space="preserve">Section </w:t>
      </w:r>
      <w:r w:rsidR="00D1523E">
        <w:rPr>
          <w:rFonts w:ascii="Calibri" w:hAnsi="Calibri" w:cs="Calibri"/>
          <w:lang w:val="en-US"/>
        </w:rPr>
        <w:t>A</w:t>
      </w:r>
      <w:r w:rsidRPr="00EE4FBB">
        <w:rPr>
          <w:rFonts w:ascii="Calibri" w:hAnsi="Calibri" w:cs="Calibri"/>
          <w:lang w:val="en-US"/>
        </w:rPr>
        <w:t>: les competences</w:t>
      </w:r>
      <w:bookmarkEnd w:id="2"/>
    </w:p>
    <w:p w14:paraId="355AD557" w14:textId="6FB1C093" w:rsidR="00833B33" w:rsidRPr="00833B33" w:rsidRDefault="00833B33" w:rsidP="00833B33">
      <w:pPr>
        <w:rPr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13"/>
        <w:gridCol w:w="659"/>
        <w:gridCol w:w="1557"/>
        <w:gridCol w:w="709"/>
        <w:gridCol w:w="633"/>
      </w:tblGrid>
      <w:tr w:rsidR="00833B33" w:rsidRPr="00833B33" w14:paraId="4650E17E" w14:textId="77777777" w:rsidTr="00833B33">
        <w:tc>
          <w:tcPr>
            <w:tcW w:w="2650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551E3E" w14:textId="77777777" w:rsidR="00833B33" w:rsidRPr="00833B33" w:rsidRDefault="00833B33" w:rsidP="006346C7">
            <w:pPr>
              <w:tabs>
                <w:tab w:val="left" w:pos="567"/>
                <w:tab w:val="left" w:pos="1419"/>
                <w:tab w:val="left" w:pos="2268"/>
                <w:tab w:val="left" w:pos="3120"/>
                <w:tab w:val="left" w:pos="3969"/>
                <w:tab w:val="left" w:pos="4821"/>
                <w:tab w:val="left" w:pos="5670"/>
                <w:tab w:val="left" w:pos="6522"/>
                <w:tab w:val="left" w:pos="7368"/>
                <w:tab w:val="left" w:pos="8217"/>
                <w:tab w:val="left" w:pos="9069"/>
              </w:tabs>
              <w:rPr>
                <w:rFonts w:ascii="Calibri" w:hAnsi="Calibri" w:cs="Calibri"/>
                <w:b/>
                <w:bCs/>
              </w:rPr>
            </w:pPr>
            <w:r w:rsidRPr="00833B33">
              <w:rPr>
                <w:rFonts w:ascii="Calibri" w:hAnsi="Calibri" w:cs="Calibri"/>
                <w:b/>
                <w:bCs/>
              </w:rPr>
              <w:t>Compréhension de l’anglais oral. Je trouve cette tâche…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auto"/>
          </w:tcPr>
          <w:p w14:paraId="7375EA97" w14:textId="77777777" w:rsidR="00833B33" w:rsidRPr="00833B33" w:rsidRDefault="00833B33" w:rsidP="006346C7">
            <w:pPr>
              <w:tabs>
                <w:tab w:val="left" w:pos="567"/>
                <w:tab w:val="left" w:pos="1419"/>
                <w:tab w:val="left" w:pos="2268"/>
                <w:tab w:val="left" w:pos="3120"/>
                <w:tab w:val="left" w:pos="3969"/>
                <w:tab w:val="left" w:pos="4821"/>
                <w:tab w:val="left" w:pos="5670"/>
                <w:tab w:val="left" w:pos="6522"/>
                <w:tab w:val="left" w:pos="7368"/>
                <w:tab w:val="left" w:pos="8217"/>
                <w:tab w:val="left" w:pos="9069"/>
              </w:tabs>
              <w:spacing w:line="26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833B33">
              <w:rPr>
                <w:rFonts w:ascii="Calibri" w:hAnsi="Calibri" w:cs="Calibri"/>
                <w:color w:val="000000"/>
              </w:rPr>
              <w:t>très difficile</w:t>
            </w:r>
          </w:p>
        </w:tc>
        <w:tc>
          <w:tcPr>
            <w:tcW w:w="1028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auto"/>
          </w:tcPr>
          <w:p w14:paraId="0DB59A4C" w14:textId="77777777" w:rsidR="00833B33" w:rsidRPr="00833B33" w:rsidRDefault="00833B33" w:rsidP="006346C7">
            <w:pPr>
              <w:tabs>
                <w:tab w:val="left" w:pos="567"/>
                <w:tab w:val="left" w:pos="1419"/>
                <w:tab w:val="left" w:pos="2268"/>
                <w:tab w:val="left" w:pos="3120"/>
                <w:tab w:val="left" w:pos="3969"/>
                <w:tab w:val="left" w:pos="4821"/>
                <w:tab w:val="left" w:pos="5670"/>
                <w:tab w:val="left" w:pos="6522"/>
                <w:tab w:val="left" w:pos="7368"/>
                <w:tab w:val="left" w:pos="8217"/>
                <w:tab w:val="left" w:pos="9069"/>
              </w:tabs>
              <w:spacing w:line="26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833B33">
              <w:rPr>
                <w:rFonts w:ascii="Calibri" w:hAnsi="Calibri" w:cs="Calibri"/>
                <w:color w:val="000000"/>
              </w:rPr>
              <w:t>difficile mais je peux faire face</w:t>
            </w:r>
          </w:p>
        </w:tc>
        <w:tc>
          <w:tcPr>
            <w:tcW w:w="468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AED0E55" w14:textId="77777777" w:rsidR="00833B33" w:rsidRPr="00833B33" w:rsidRDefault="00833B33" w:rsidP="006346C7">
            <w:pPr>
              <w:tabs>
                <w:tab w:val="left" w:pos="567"/>
                <w:tab w:val="left" w:pos="1419"/>
                <w:tab w:val="left" w:pos="2268"/>
                <w:tab w:val="left" w:pos="3120"/>
                <w:tab w:val="left" w:pos="3969"/>
                <w:tab w:val="left" w:pos="4821"/>
                <w:tab w:val="left" w:pos="5670"/>
                <w:tab w:val="left" w:pos="6522"/>
                <w:tab w:val="left" w:pos="7368"/>
                <w:tab w:val="left" w:pos="8217"/>
                <w:tab w:val="left" w:pos="9069"/>
              </w:tabs>
              <w:spacing w:line="26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833B33">
              <w:rPr>
                <w:rFonts w:ascii="Calibri" w:hAnsi="Calibri" w:cs="Calibri"/>
                <w:color w:val="000000"/>
              </w:rPr>
              <w:t>assez facile</w:t>
            </w:r>
          </w:p>
        </w:tc>
        <w:tc>
          <w:tcPr>
            <w:tcW w:w="418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34B999D" w14:textId="77777777" w:rsidR="00833B33" w:rsidRPr="00833B33" w:rsidRDefault="00833B33" w:rsidP="006346C7">
            <w:pPr>
              <w:tabs>
                <w:tab w:val="left" w:pos="567"/>
                <w:tab w:val="left" w:pos="1419"/>
                <w:tab w:val="left" w:pos="2268"/>
                <w:tab w:val="left" w:pos="3120"/>
                <w:tab w:val="left" w:pos="3969"/>
                <w:tab w:val="left" w:pos="4821"/>
                <w:tab w:val="left" w:pos="5670"/>
                <w:tab w:val="left" w:pos="6522"/>
                <w:tab w:val="left" w:pos="7368"/>
                <w:tab w:val="left" w:pos="8217"/>
                <w:tab w:val="left" w:pos="9069"/>
              </w:tabs>
              <w:spacing w:line="26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833B33">
              <w:rPr>
                <w:rFonts w:ascii="Calibri" w:hAnsi="Calibri" w:cs="Calibri"/>
                <w:color w:val="000000"/>
              </w:rPr>
              <w:t>très facile</w:t>
            </w:r>
          </w:p>
        </w:tc>
      </w:tr>
      <w:tr w:rsidR="00833B33" w:rsidRPr="00833B33" w14:paraId="48D4E11C" w14:textId="77777777" w:rsidTr="00833B33">
        <w:tc>
          <w:tcPr>
            <w:tcW w:w="2650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E7873A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  <w:r w:rsidRPr="00833B33">
              <w:rPr>
                <w:rFonts w:ascii="Calibri" w:hAnsi="Calibri" w:cs="Calibri"/>
                <w:noProof w:val="0"/>
                <w:sz w:val="20"/>
                <w:szCs w:val="20"/>
              </w:rPr>
              <w:t>En classe, lors de conversations avec des natifs</w:t>
            </w:r>
          </w:p>
        </w:tc>
        <w:tc>
          <w:tcPr>
            <w:tcW w:w="435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3B777C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</w:p>
        </w:tc>
        <w:tc>
          <w:tcPr>
            <w:tcW w:w="1028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63D1D3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</w:p>
        </w:tc>
        <w:tc>
          <w:tcPr>
            <w:tcW w:w="468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755635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</w:p>
        </w:tc>
        <w:tc>
          <w:tcPr>
            <w:tcW w:w="418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78FED3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</w:p>
        </w:tc>
      </w:tr>
      <w:tr w:rsidR="00833B33" w:rsidRPr="00833B33" w14:paraId="6AAF0CD0" w14:textId="77777777" w:rsidTr="00833B33">
        <w:tc>
          <w:tcPr>
            <w:tcW w:w="2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CCBDC6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  <w:r w:rsidRPr="00833B33">
              <w:rPr>
                <w:rFonts w:ascii="Calibri" w:hAnsi="Calibri" w:cs="Calibri"/>
                <w:noProof w:val="0"/>
                <w:sz w:val="20"/>
                <w:szCs w:val="20"/>
              </w:rPr>
              <w:t>Pour les documents vidéo et audio vus en cours / type news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91D29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</w:p>
        </w:tc>
        <w:tc>
          <w:tcPr>
            <w:tcW w:w="10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008BA1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</w:p>
        </w:tc>
        <w:tc>
          <w:tcPr>
            <w:tcW w:w="4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F9823F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</w:p>
        </w:tc>
        <w:tc>
          <w:tcPr>
            <w:tcW w:w="4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066DCD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</w:p>
        </w:tc>
      </w:tr>
      <w:tr w:rsidR="00833B33" w:rsidRPr="00833B33" w14:paraId="6AFB0DF4" w14:textId="77777777" w:rsidTr="00833B33">
        <w:tc>
          <w:tcPr>
            <w:tcW w:w="2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8B825E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  <w:r w:rsidRPr="00833B33">
              <w:rPr>
                <w:rFonts w:ascii="Calibri" w:hAnsi="Calibri" w:cs="Calibri"/>
                <w:noProof w:val="0"/>
                <w:sz w:val="20"/>
                <w:szCs w:val="20"/>
              </w:rPr>
              <w:t xml:space="preserve">Pour des films / séries 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15452F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</w:p>
        </w:tc>
        <w:tc>
          <w:tcPr>
            <w:tcW w:w="10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0C11A2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</w:p>
        </w:tc>
        <w:tc>
          <w:tcPr>
            <w:tcW w:w="4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0D73E8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</w:p>
        </w:tc>
        <w:tc>
          <w:tcPr>
            <w:tcW w:w="4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244F17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</w:p>
        </w:tc>
      </w:tr>
      <w:tr w:rsidR="00833B33" w:rsidRPr="00833B33" w14:paraId="384149ED" w14:textId="77777777" w:rsidTr="00833B33">
        <w:tc>
          <w:tcPr>
            <w:tcW w:w="2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3395C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  <w:r w:rsidRPr="00833B33">
              <w:rPr>
                <w:rFonts w:ascii="Calibri" w:hAnsi="Calibri" w:cs="Calibri"/>
                <w:noProof w:val="0"/>
                <w:sz w:val="20"/>
                <w:szCs w:val="20"/>
              </w:rPr>
              <w:t>Pour des conférences type TED, ou spécialisées dans mon domaine d’étude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CC51AA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</w:p>
        </w:tc>
        <w:tc>
          <w:tcPr>
            <w:tcW w:w="10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65DF65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</w:p>
        </w:tc>
        <w:tc>
          <w:tcPr>
            <w:tcW w:w="4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37EA1A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</w:p>
        </w:tc>
        <w:tc>
          <w:tcPr>
            <w:tcW w:w="4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1CBB11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</w:p>
        </w:tc>
      </w:tr>
    </w:tbl>
    <w:p w14:paraId="56BCB7F6" w14:textId="62194682" w:rsidR="00833B33" w:rsidRDefault="00833B33" w:rsidP="00833B33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10"/>
        <w:gridCol w:w="659"/>
        <w:gridCol w:w="1560"/>
        <w:gridCol w:w="709"/>
        <w:gridCol w:w="633"/>
      </w:tblGrid>
      <w:tr w:rsidR="00833B33" w:rsidRPr="00833B33" w14:paraId="02DD7443" w14:textId="77777777" w:rsidTr="00833B33">
        <w:tc>
          <w:tcPr>
            <w:tcW w:w="2648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9BE1461" w14:textId="77777777" w:rsidR="00833B33" w:rsidRPr="00833B33" w:rsidRDefault="00833B33" w:rsidP="006346C7">
            <w:pPr>
              <w:tabs>
                <w:tab w:val="left" w:pos="567"/>
                <w:tab w:val="left" w:pos="1419"/>
                <w:tab w:val="left" w:pos="2268"/>
                <w:tab w:val="left" w:pos="3120"/>
                <w:tab w:val="left" w:pos="3969"/>
                <w:tab w:val="left" w:pos="4821"/>
                <w:tab w:val="left" w:pos="5670"/>
                <w:tab w:val="left" w:pos="6522"/>
                <w:tab w:val="left" w:pos="7368"/>
                <w:tab w:val="left" w:pos="8217"/>
                <w:tab w:val="left" w:pos="9069"/>
                <w:tab w:val="left" w:pos="567"/>
                <w:tab w:val="left" w:pos="1419"/>
              </w:tabs>
              <w:spacing w:line="240" w:lineRule="exact"/>
              <w:rPr>
                <w:rFonts w:ascii="Calibri" w:hAnsi="Calibri" w:cs="Calibri"/>
                <w:b/>
                <w:bCs/>
                <w:color w:val="000000"/>
              </w:rPr>
            </w:pPr>
            <w:r w:rsidRPr="00833B33">
              <w:rPr>
                <w:rFonts w:ascii="Calibri" w:hAnsi="Calibri" w:cs="Calibri"/>
                <w:b/>
                <w:bCs/>
                <w:color w:val="000000"/>
              </w:rPr>
              <w:t xml:space="preserve">Prise de notes / gestion de l’information. </w:t>
            </w:r>
            <w:r w:rsidRPr="00833B33">
              <w:rPr>
                <w:rFonts w:ascii="Calibri" w:hAnsi="Calibri" w:cs="Calibri"/>
                <w:b/>
                <w:bCs/>
              </w:rPr>
              <w:t>Je trouve cette tâche…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C209C5D" w14:textId="77777777" w:rsidR="00833B33" w:rsidRPr="00833B33" w:rsidRDefault="00833B33" w:rsidP="006346C7">
            <w:pPr>
              <w:tabs>
                <w:tab w:val="left" w:pos="567"/>
                <w:tab w:val="left" w:pos="1419"/>
                <w:tab w:val="left" w:pos="2268"/>
                <w:tab w:val="left" w:pos="3120"/>
                <w:tab w:val="left" w:pos="3969"/>
                <w:tab w:val="left" w:pos="4821"/>
                <w:tab w:val="left" w:pos="5670"/>
                <w:tab w:val="left" w:pos="6522"/>
                <w:tab w:val="left" w:pos="7368"/>
                <w:tab w:val="left" w:pos="8217"/>
                <w:tab w:val="left" w:pos="9069"/>
              </w:tabs>
              <w:spacing w:line="26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833B33">
              <w:rPr>
                <w:rFonts w:ascii="Calibri" w:hAnsi="Calibri" w:cs="Calibri"/>
                <w:color w:val="000000"/>
              </w:rPr>
              <w:t>très difficile</w:t>
            </w:r>
          </w:p>
        </w:tc>
        <w:tc>
          <w:tcPr>
            <w:tcW w:w="1030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A1B6E6F" w14:textId="77777777" w:rsidR="00833B33" w:rsidRPr="00833B33" w:rsidRDefault="00833B33" w:rsidP="006346C7">
            <w:pPr>
              <w:tabs>
                <w:tab w:val="left" w:pos="567"/>
                <w:tab w:val="left" w:pos="1419"/>
                <w:tab w:val="left" w:pos="2268"/>
                <w:tab w:val="left" w:pos="3120"/>
                <w:tab w:val="left" w:pos="3969"/>
                <w:tab w:val="left" w:pos="4821"/>
                <w:tab w:val="left" w:pos="5670"/>
                <w:tab w:val="left" w:pos="6522"/>
                <w:tab w:val="left" w:pos="7368"/>
                <w:tab w:val="left" w:pos="8217"/>
                <w:tab w:val="left" w:pos="9069"/>
              </w:tabs>
              <w:spacing w:line="26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833B33">
              <w:rPr>
                <w:rFonts w:ascii="Calibri" w:hAnsi="Calibri" w:cs="Calibri"/>
                <w:color w:val="000000"/>
              </w:rPr>
              <w:t>difficile mais je peux faire face</w:t>
            </w:r>
          </w:p>
        </w:tc>
        <w:tc>
          <w:tcPr>
            <w:tcW w:w="468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9685937" w14:textId="77777777" w:rsidR="00833B33" w:rsidRPr="00833B33" w:rsidRDefault="00833B33" w:rsidP="006346C7">
            <w:pPr>
              <w:tabs>
                <w:tab w:val="left" w:pos="567"/>
                <w:tab w:val="left" w:pos="1419"/>
                <w:tab w:val="left" w:pos="2268"/>
                <w:tab w:val="left" w:pos="3120"/>
                <w:tab w:val="left" w:pos="3969"/>
                <w:tab w:val="left" w:pos="4821"/>
                <w:tab w:val="left" w:pos="5670"/>
                <w:tab w:val="left" w:pos="6522"/>
                <w:tab w:val="left" w:pos="7368"/>
                <w:tab w:val="left" w:pos="8217"/>
                <w:tab w:val="left" w:pos="9069"/>
              </w:tabs>
              <w:spacing w:line="26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833B33">
              <w:rPr>
                <w:rFonts w:ascii="Calibri" w:hAnsi="Calibri" w:cs="Calibri"/>
                <w:color w:val="000000"/>
              </w:rPr>
              <w:t>assez facile</w:t>
            </w:r>
          </w:p>
        </w:tc>
        <w:tc>
          <w:tcPr>
            <w:tcW w:w="418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33351FF" w14:textId="77777777" w:rsidR="00833B33" w:rsidRPr="00833B33" w:rsidRDefault="00833B33" w:rsidP="006346C7">
            <w:pPr>
              <w:tabs>
                <w:tab w:val="left" w:pos="567"/>
                <w:tab w:val="left" w:pos="1419"/>
                <w:tab w:val="left" w:pos="2268"/>
                <w:tab w:val="left" w:pos="3120"/>
                <w:tab w:val="left" w:pos="3969"/>
                <w:tab w:val="left" w:pos="4821"/>
                <w:tab w:val="left" w:pos="5670"/>
                <w:tab w:val="left" w:pos="6522"/>
                <w:tab w:val="left" w:pos="7368"/>
                <w:tab w:val="left" w:pos="8217"/>
                <w:tab w:val="left" w:pos="9069"/>
              </w:tabs>
              <w:spacing w:line="26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833B33">
              <w:rPr>
                <w:rFonts w:ascii="Calibri" w:hAnsi="Calibri" w:cs="Calibri"/>
                <w:color w:val="000000"/>
              </w:rPr>
              <w:t>très facile</w:t>
            </w:r>
          </w:p>
        </w:tc>
      </w:tr>
      <w:tr w:rsidR="00833B33" w:rsidRPr="00833B33" w14:paraId="60B5F78E" w14:textId="77777777" w:rsidTr="00833B33">
        <w:tc>
          <w:tcPr>
            <w:tcW w:w="2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1F2E7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  <w:r w:rsidRPr="00833B33">
              <w:rPr>
                <w:rFonts w:ascii="Calibri" w:hAnsi="Calibri" w:cs="Calibri"/>
                <w:noProof w:val="0"/>
                <w:sz w:val="20"/>
                <w:szCs w:val="20"/>
              </w:rPr>
              <w:t>Prendre des notes pendant un exposé / la diffusion d’un document audio ou vidéo</w:t>
            </w:r>
          </w:p>
        </w:tc>
        <w:tc>
          <w:tcPr>
            <w:tcW w:w="435" w:type="pct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F90431E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</w:p>
        </w:tc>
        <w:tc>
          <w:tcPr>
            <w:tcW w:w="1030" w:type="pct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C6B8D08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</w:p>
        </w:tc>
        <w:tc>
          <w:tcPr>
            <w:tcW w:w="4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E773C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</w:p>
        </w:tc>
        <w:tc>
          <w:tcPr>
            <w:tcW w:w="4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11CAD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</w:p>
        </w:tc>
      </w:tr>
      <w:tr w:rsidR="00833B33" w:rsidRPr="00833B33" w14:paraId="087B857A" w14:textId="77777777" w:rsidTr="00833B33">
        <w:tc>
          <w:tcPr>
            <w:tcW w:w="2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E6F334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  <w:r w:rsidRPr="00833B33">
              <w:rPr>
                <w:rFonts w:ascii="Calibri" w:hAnsi="Calibri" w:cs="Calibri"/>
                <w:noProof w:val="0"/>
                <w:sz w:val="20"/>
                <w:szCs w:val="20"/>
              </w:rPr>
              <w:t>Organiser l’information (regrouper, trier)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CEBF5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D637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</w:p>
        </w:tc>
        <w:tc>
          <w:tcPr>
            <w:tcW w:w="46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65AEF5F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</w:p>
        </w:tc>
        <w:tc>
          <w:tcPr>
            <w:tcW w:w="4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DDEDD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</w:p>
        </w:tc>
      </w:tr>
      <w:tr w:rsidR="00833B33" w:rsidRPr="00833B33" w14:paraId="6954868D" w14:textId="77777777" w:rsidTr="00833B33">
        <w:tc>
          <w:tcPr>
            <w:tcW w:w="2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C4DD9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  <w:r w:rsidRPr="00833B33">
              <w:rPr>
                <w:rFonts w:ascii="Calibri" w:hAnsi="Calibri" w:cs="Calibri"/>
                <w:noProof w:val="0"/>
                <w:sz w:val="20"/>
                <w:szCs w:val="20"/>
              </w:rPr>
              <w:t>Réutiliser l’information pendant les jeux de rôle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033DF9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</w:p>
        </w:tc>
        <w:tc>
          <w:tcPr>
            <w:tcW w:w="103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6D3F84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</w:p>
        </w:tc>
        <w:tc>
          <w:tcPr>
            <w:tcW w:w="4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A7E6D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</w:p>
        </w:tc>
        <w:tc>
          <w:tcPr>
            <w:tcW w:w="4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0DC6A" w14:textId="77777777" w:rsidR="00833B33" w:rsidRPr="00833B33" w:rsidRDefault="00833B33" w:rsidP="006346C7">
            <w:pPr>
              <w:pStyle w:val="CelluleCourant"/>
              <w:rPr>
                <w:rFonts w:ascii="Calibri" w:hAnsi="Calibri" w:cs="Calibri"/>
                <w:noProof w:val="0"/>
                <w:sz w:val="20"/>
                <w:szCs w:val="20"/>
              </w:rPr>
            </w:pPr>
          </w:p>
        </w:tc>
      </w:tr>
    </w:tbl>
    <w:p w14:paraId="5258BB27" w14:textId="7B2D43C7" w:rsidR="00833B33" w:rsidRDefault="00833B33" w:rsidP="00833B33"/>
    <w:tbl>
      <w:tblPr>
        <w:tblW w:w="7569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64"/>
        <w:gridCol w:w="598"/>
        <w:gridCol w:w="1559"/>
        <w:gridCol w:w="709"/>
        <w:gridCol w:w="639"/>
      </w:tblGrid>
      <w:tr w:rsidR="00833B33" w:rsidRPr="000C6FA5" w14:paraId="54CCE1AF" w14:textId="77777777" w:rsidTr="00833B33">
        <w:trPr>
          <w:trHeight w:val="609"/>
        </w:trPr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0640EA2" w14:textId="77777777" w:rsidR="00833B33" w:rsidRPr="000C6FA5" w:rsidRDefault="00833B33" w:rsidP="006346C7">
            <w:pPr>
              <w:tabs>
                <w:tab w:val="left" w:pos="567"/>
                <w:tab w:val="left" w:pos="1419"/>
                <w:tab w:val="left" w:pos="2268"/>
                <w:tab w:val="left" w:pos="3120"/>
                <w:tab w:val="left" w:pos="3969"/>
                <w:tab w:val="left" w:pos="4821"/>
                <w:tab w:val="left" w:pos="5670"/>
                <w:tab w:val="left" w:pos="6522"/>
                <w:tab w:val="left" w:pos="7368"/>
                <w:tab w:val="left" w:pos="8217"/>
                <w:tab w:val="left" w:pos="9069"/>
                <w:tab w:val="left" w:pos="567"/>
                <w:tab w:val="left" w:pos="1419"/>
              </w:tabs>
              <w:spacing w:line="260" w:lineRule="atLeast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0C6FA5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Expression orale. </w:t>
            </w:r>
            <w:r w:rsidRPr="00A668BA">
              <w:rPr>
                <w:rFonts w:ascii="Calibri" w:hAnsi="Calibri"/>
                <w:b/>
                <w:bCs/>
                <w:sz w:val="18"/>
                <w:szCs w:val="18"/>
              </w:rPr>
              <w:t>Je trouve cette tâche…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auto"/>
          </w:tcPr>
          <w:p w14:paraId="69921C63" w14:textId="77777777" w:rsidR="00833B33" w:rsidRPr="000C6FA5" w:rsidRDefault="00833B33" w:rsidP="006346C7">
            <w:pPr>
              <w:tabs>
                <w:tab w:val="left" w:pos="567"/>
                <w:tab w:val="left" w:pos="1419"/>
                <w:tab w:val="left" w:pos="2268"/>
                <w:tab w:val="left" w:pos="3120"/>
                <w:tab w:val="left" w:pos="3969"/>
                <w:tab w:val="left" w:pos="4821"/>
                <w:tab w:val="left" w:pos="5670"/>
                <w:tab w:val="left" w:pos="6522"/>
                <w:tab w:val="left" w:pos="7368"/>
                <w:tab w:val="left" w:pos="8217"/>
                <w:tab w:val="left" w:pos="9069"/>
              </w:tabs>
              <w:spacing w:line="260" w:lineRule="atLeast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C6FA5">
              <w:rPr>
                <w:rFonts w:ascii="Calibri" w:hAnsi="Calibri"/>
                <w:color w:val="000000"/>
                <w:sz w:val="18"/>
                <w:szCs w:val="18"/>
              </w:rPr>
              <w:t>très difficile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auto"/>
          </w:tcPr>
          <w:p w14:paraId="2558035E" w14:textId="77777777" w:rsidR="00833B33" w:rsidRPr="000C6FA5" w:rsidRDefault="00833B33" w:rsidP="006346C7">
            <w:pPr>
              <w:tabs>
                <w:tab w:val="left" w:pos="567"/>
                <w:tab w:val="left" w:pos="1419"/>
                <w:tab w:val="left" w:pos="2268"/>
                <w:tab w:val="left" w:pos="3120"/>
                <w:tab w:val="left" w:pos="3969"/>
                <w:tab w:val="left" w:pos="4821"/>
                <w:tab w:val="left" w:pos="5670"/>
                <w:tab w:val="left" w:pos="6522"/>
                <w:tab w:val="left" w:pos="7368"/>
                <w:tab w:val="left" w:pos="8217"/>
                <w:tab w:val="left" w:pos="9069"/>
              </w:tabs>
              <w:spacing w:line="260" w:lineRule="atLeast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C6FA5">
              <w:rPr>
                <w:rFonts w:ascii="Calibri" w:hAnsi="Calibri"/>
                <w:color w:val="000000"/>
                <w:sz w:val="18"/>
                <w:szCs w:val="18"/>
              </w:rPr>
              <w:t>difficile mais je peux faire face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C85FB39" w14:textId="77777777" w:rsidR="00833B33" w:rsidRPr="000C6FA5" w:rsidRDefault="00833B33" w:rsidP="006346C7">
            <w:pPr>
              <w:tabs>
                <w:tab w:val="left" w:pos="567"/>
                <w:tab w:val="left" w:pos="1419"/>
                <w:tab w:val="left" w:pos="2268"/>
                <w:tab w:val="left" w:pos="3120"/>
                <w:tab w:val="left" w:pos="3969"/>
                <w:tab w:val="left" w:pos="4821"/>
                <w:tab w:val="left" w:pos="5670"/>
                <w:tab w:val="left" w:pos="6522"/>
                <w:tab w:val="left" w:pos="7368"/>
                <w:tab w:val="left" w:pos="8217"/>
                <w:tab w:val="left" w:pos="9069"/>
              </w:tabs>
              <w:spacing w:line="260" w:lineRule="atLeast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C6FA5">
              <w:rPr>
                <w:rFonts w:ascii="Calibri" w:hAnsi="Calibri"/>
                <w:color w:val="000000"/>
                <w:sz w:val="18"/>
                <w:szCs w:val="18"/>
              </w:rPr>
              <w:t>assez facile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B039DE2" w14:textId="77777777" w:rsidR="00833B33" w:rsidRPr="000C6FA5" w:rsidRDefault="00833B33" w:rsidP="006346C7">
            <w:pPr>
              <w:tabs>
                <w:tab w:val="left" w:pos="567"/>
                <w:tab w:val="left" w:pos="1419"/>
                <w:tab w:val="left" w:pos="2268"/>
                <w:tab w:val="left" w:pos="3120"/>
                <w:tab w:val="left" w:pos="3969"/>
                <w:tab w:val="left" w:pos="4821"/>
                <w:tab w:val="left" w:pos="5670"/>
                <w:tab w:val="left" w:pos="6522"/>
                <w:tab w:val="left" w:pos="7368"/>
                <w:tab w:val="left" w:pos="8217"/>
                <w:tab w:val="left" w:pos="9069"/>
              </w:tabs>
              <w:spacing w:line="260" w:lineRule="atLeast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C6FA5">
              <w:rPr>
                <w:rFonts w:ascii="Calibri" w:hAnsi="Calibri"/>
                <w:color w:val="000000"/>
                <w:sz w:val="18"/>
                <w:szCs w:val="18"/>
              </w:rPr>
              <w:t>très facile</w:t>
            </w:r>
          </w:p>
        </w:tc>
      </w:tr>
      <w:tr w:rsidR="00833B33" w:rsidRPr="000C6FA5" w14:paraId="227D1D2C" w14:textId="77777777" w:rsidTr="00833B33">
        <w:trPr>
          <w:trHeight w:val="232"/>
        </w:trPr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AD6B5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  <w:r w:rsidRPr="000C6FA5">
              <w:rPr>
                <w:rFonts w:ascii="Calibri" w:hAnsi="Calibri"/>
                <w:noProof w:val="0"/>
                <w:sz w:val="20"/>
                <w:szCs w:val="20"/>
              </w:rPr>
              <w:t>Donner mon avis spontanément, sans préparation</w:t>
            </w:r>
          </w:p>
        </w:tc>
        <w:tc>
          <w:tcPr>
            <w:tcW w:w="59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0BB950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  <w:highlight w:val="magenta"/>
              </w:rPr>
            </w:pPr>
          </w:p>
        </w:tc>
        <w:tc>
          <w:tcPr>
            <w:tcW w:w="155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D130EA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  <w:highlight w:val="magenta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E6EC7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CA61B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</w:p>
        </w:tc>
      </w:tr>
      <w:tr w:rsidR="00833B33" w:rsidRPr="000C6FA5" w14:paraId="24F0C51F" w14:textId="77777777" w:rsidTr="00833B33">
        <w:trPr>
          <w:trHeight w:val="232"/>
        </w:trPr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4DFC6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  <w:r w:rsidRPr="000C6FA5">
              <w:rPr>
                <w:rFonts w:ascii="Calibri" w:hAnsi="Calibri"/>
                <w:noProof w:val="0"/>
                <w:sz w:val="20"/>
                <w:szCs w:val="20"/>
              </w:rPr>
              <w:t>Poser des questions spontanément, sans préparation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999102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  <w:highlight w:val="magenta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5CF103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  <w:highlight w:val="magenta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6E086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045C1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</w:p>
        </w:tc>
      </w:tr>
      <w:tr w:rsidR="00833B33" w:rsidRPr="000C6FA5" w14:paraId="2577A151" w14:textId="77777777" w:rsidTr="00833B33">
        <w:trPr>
          <w:trHeight w:val="232"/>
        </w:trPr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6FF18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  <w:r w:rsidRPr="000C6FA5">
              <w:rPr>
                <w:rFonts w:ascii="Calibri" w:hAnsi="Calibri"/>
                <w:noProof w:val="0"/>
                <w:sz w:val="20"/>
                <w:szCs w:val="20"/>
              </w:rPr>
              <w:t>Défendre une position dans un jeu de rôle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350479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  <w:highlight w:val="magenta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F97E1C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  <w:highlight w:val="magenta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7BE15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3F12A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</w:p>
        </w:tc>
      </w:tr>
      <w:tr w:rsidR="00833B33" w:rsidRPr="000C6FA5" w14:paraId="479F542F" w14:textId="77777777" w:rsidTr="00833B33">
        <w:trPr>
          <w:trHeight w:val="232"/>
        </w:trPr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457B8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  <w:r w:rsidRPr="000C6FA5">
              <w:rPr>
                <w:rFonts w:ascii="Calibri" w:hAnsi="Calibri"/>
                <w:noProof w:val="0"/>
                <w:sz w:val="20"/>
                <w:szCs w:val="20"/>
              </w:rPr>
              <w:t>Expliquer une solution technique en détail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562FFE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  <w:highlight w:val="magenta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7C10BF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  <w:highlight w:val="magenta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B3166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2F0DE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</w:p>
        </w:tc>
      </w:tr>
      <w:tr w:rsidR="00833B33" w:rsidRPr="000C6FA5" w14:paraId="3DEDFAFD" w14:textId="77777777" w:rsidTr="00833B33">
        <w:trPr>
          <w:trHeight w:val="232"/>
        </w:trPr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D5954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  <w:r w:rsidRPr="000C6FA5">
              <w:rPr>
                <w:rFonts w:ascii="Calibri" w:hAnsi="Calibri"/>
                <w:noProof w:val="0"/>
                <w:sz w:val="20"/>
                <w:szCs w:val="20"/>
              </w:rPr>
              <w:t>Quand je ne connais pas un mot en anglais, le dire autrement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08C594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  <w:highlight w:val="magenta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90A558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  <w:highlight w:val="magenta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3EE11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0FEDB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</w:p>
        </w:tc>
      </w:tr>
      <w:tr w:rsidR="00833B33" w:rsidRPr="000C6FA5" w14:paraId="4BDCDF2E" w14:textId="77777777" w:rsidTr="00833B33">
        <w:trPr>
          <w:trHeight w:val="464"/>
        </w:trPr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2972C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  <w:r w:rsidRPr="000C6FA5">
              <w:rPr>
                <w:rFonts w:ascii="Calibri" w:hAnsi="Calibri"/>
                <w:noProof w:val="0"/>
                <w:sz w:val="20"/>
                <w:szCs w:val="20"/>
              </w:rPr>
              <w:t>M’exprimer en anglais directement sans passer par la traduction du français dans ma tête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2E55F7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  <w:highlight w:val="magenta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A4BC9F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  <w:highlight w:val="magenta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4FC13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7365A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</w:p>
        </w:tc>
      </w:tr>
    </w:tbl>
    <w:p w14:paraId="0ECE035F" w14:textId="77777777" w:rsidR="00833B33" w:rsidRDefault="00833B33" w:rsidP="00833B33"/>
    <w:tbl>
      <w:tblPr>
        <w:tblpPr w:leftFromText="141" w:rightFromText="141" w:vertAnchor="text" w:horzAnchor="margin" w:tblpXSpec="center" w:tblpY="272"/>
        <w:tblW w:w="76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4"/>
        <w:gridCol w:w="576"/>
        <w:gridCol w:w="1559"/>
        <w:gridCol w:w="709"/>
        <w:gridCol w:w="686"/>
      </w:tblGrid>
      <w:tr w:rsidR="00833B33" w:rsidRPr="000C6FA5" w14:paraId="3EB5BFA3" w14:textId="77777777" w:rsidTr="00833B33">
        <w:trPr>
          <w:trHeight w:val="764"/>
        </w:trPr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D94E01B" w14:textId="77777777" w:rsidR="00833B33" w:rsidRPr="000C6FA5" w:rsidRDefault="00833B33" w:rsidP="00833B33">
            <w:pPr>
              <w:tabs>
                <w:tab w:val="left" w:pos="567"/>
                <w:tab w:val="left" w:pos="1419"/>
                <w:tab w:val="left" w:pos="2268"/>
                <w:tab w:val="left" w:pos="3120"/>
                <w:tab w:val="left" w:pos="3969"/>
                <w:tab w:val="left" w:pos="4821"/>
                <w:tab w:val="left" w:pos="5670"/>
                <w:tab w:val="left" w:pos="6522"/>
                <w:tab w:val="left" w:pos="7368"/>
                <w:tab w:val="left" w:pos="8217"/>
                <w:tab w:val="left" w:pos="9069"/>
                <w:tab w:val="left" w:pos="567"/>
                <w:tab w:val="left" w:pos="1419"/>
              </w:tabs>
              <w:spacing w:line="240" w:lineRule="exact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0C6FA5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Compréhension écrite. </w:t>
            </w:r>
            <w:r w:rsidRPr="00A668BA">
              <w:rPr>
                <w:rFonts w:ascii="Calibri" w:hAnsi="Calibri"/>
                <w:b/>
                <w:bCs/>
                <w:sz w:val="18"/>
                <w:szCs w:val="18"/>
              </w:rPr>
              <w:t>Je trouve cette tâche…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auto"/>
          </w:tcPr>
          <w:p w14:paraId="2366371D" w14:textId="77777777" w:rsidR="00833B33" w:rsidRPr="000C6FA5" w:rsidRDefault="00833B33" w:rsidP="00833B33">
            <w:pPr>
              <w:tabs>
                <w:tab w:val="left" w:pos="567"/>
                <w:tab w:val="left" w:pos="1419"/>
                <w:tab w:val="left" w:pos="2268"/>
                <w:tab w:val="left" w:pos="3120"/>
                <w:tab w:val="left" w:pos="3969"/>
                <w:tab w:val="left" w:pos="4821"/>
                <w:tab w:val="left" w:pos="5670"/>
                <w:tab w:val="left" w:pos="6522"/>
                <w:tab w:val="left" w:pos="7368"/>
                <w:tab w:val="left" w:pos="8217"/>
                <w:tab w:val="left" w:pos="9069"/>
              </w:tabs>
              <w:spacing w:line="260" w:lineRule="atLeast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C6FA5">
              <w:rPr>
                <w:rFonts w:ascii="Calibri" w:hAnsi="Calibri"/>
                <w:color w:val="000000"/>
                <w:sz w:val="18"/>
                <w:szCs w:val="18"/>
              </w:rPr>
              <w:t>très difficile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auto"/>
          </w:tcPr>
          <w:p w14:paraId="235D1C11" w14:textId="77777777" w:rsidR="00833B33" w:rsidRPr="000C6FA5" w:rsidRDefault="00833B33" w:rsidP="00833B33">
            <w:pPr>
              <w:tabs>
                <w:tab w:val="left" w:pos="567"/>
                <w:tab w:val="left" w:pos="1419"/>
                <w:tab w:val="left" w:pos="2268"/>
                <w:tab w:val="left" w:pos="3120"/>
                <w:tab w:val="left" w:pos="3969"/>
                <w:tab w:val="left" w:pos="4821"/>
                <w:tab w:val="left" w:pos="5670"/>
                <w:tab w:val="left" w:pos="6522"/>
                <w:tab w:val="left" w:pos="7368"/>
                <w:tab w:val="left" w:pos="8217"/>
                <w:tab w:val="left" w:pos="9069"/>
              </w:tabs>
              <w:spacing w:line="260" w:lineRule="atLeast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C6FA5">
              <w:rPr>
                <w:rFonts w:ascii="Calibri" w:hAnsi="Calibri"/>
                <w:color w:val="000000"/>
                <w:sz w:val="18"/>
                <w:szCs w:val="18"/>
              </w:rPr>
              <w:t>difficile mais je peux faire face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60A8B6C" w14:textId="77777777" w:rsidR="00833B33" w:rsidRPr="000C6FA5" w:rsidRDefault="00833B33" w:rsidP="00833B33">
            <w:pPr>
              <w:tabs>
                <w:tab w:val="left" w:pos="567"/>
                <w:tab w:val="left" w:pos="1419"/>
                <w:tab w:val="left" w:pos="2268"/>
                <w:tab w:val="left" w:pos="3120"/>
                <w:tab w:val="left" w:pos="3969"/>
                <w:tab w:val="left" w:pos="4821"/>
                <w:tab w:val="left" w:pos="5670"/>
                <w:tab w:val="left" w:pos="6522"/>
                <w:tab w:val="left" w:pos="7368"/>
                <w:tab w:val="left" w:pos="8217"/>
                <w:tab w:val="left" w:pos="9069"/>
              </w:tabs>
              <w:spacing w:line="260" w:lineRule="atLeast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C6FA5">
              <w:rPr>
                <w:rFonts w:ascii="Calibri" w:hAnsi="Calibri"/>
                <w:color w:val="000000"/>
                <w:sz w:val="18"/>
                <w:szCs w:val="18"/>
              </w:rPr>
              <w:t>assez facile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D938082" w14:textId="77777777" w:rsidR="00833B33" w:rsidRPr="000C6FA5" w:rsidRDefault="00833B33" w:rsidP="00833B33">
            <w:pPr>
              <w:tabs>
                <w:tab w:val="left" w:pos="567"/>
                <w:tab w:val="left" w:pos="1419"/>
                <w:tab w:val="left" w:pos="2268"/>
                <w:tab w:val="left" w:pos="3120"/>
                <w:tab w:val="left" w:pos="3969"/>
                <w:tab w:val="left" w:pos="4821"/>
                <w:tab w:val="left" w:pos="5670"/>
                <w:tab w:val="left" w:pos="6522"/>
                <w:tab w:val="left" w:pos="7368"/>
                <w:tab w:val="left" w:pos="8217"/>
                <w:tab w:val="left" w:pos="9069"/>
              </w:tabs>
              <w:spacing w:line="260" w:lineRule="atLeast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C6FA5">
              <w:rPr>
                <w:rFonts w:ascii="Calibri" w:hAnsi="Calibri"/>
                <w:color w:val="000000"/>
                <w:sz w:val="18"/>
                <w:szCs w:val="18"/>
              </w:rPr>
              <w:t>très facile</w:t>
            </w:r>
          </w:p>
        </w:tc>
      </w:tr>
      <w:tr w:rsidR="00833B33" w:rsidRPr="000C6FA5" w14:paraId="21E5CE84" w14:textId="77777777" w:rsidTr="00833B33">
        <w:trPr>
          <w:trHeight w:val="291"/>
        </w:trPr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5A3D5" w14:textId="77777777" w:rsidR="00833B33" w:rsidRPr="000C6FA5" w:rsidRDefault="00833B33" w:rsidP="00833B33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  <w:r w:rsidRPr="000C6FA5">
              <w:rPr>
                <w:rFonts w:ascii="Calibri" w:hAnsi="Calibri"/>
                <w:noProof w:val="0"/>
                <w:sz w:val="20"/>
                <w:szCs w:val="20"/>
              </w:rPr>
              <w:t>Extraire l’information dont j’ai besoin dans un document long</w:t>
            </w:r>
          </w:p>
        </w:tc>
        <w:tc>
          <w:tcPr>
            <w:tcW w:w="57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AEB177D" w14:textId="77777777" w:rsidR="00833B33" w:rsidRPr="000C6FA5" w:rsidRDefault="00833B33" w:rsidP="00833B33">
            <w:pPr>
              <w:pStyle w:val="CelluleCourant"/>
              <w:rPr>
                <w:rFonts w:ascii="Calibri" w:hAnsi="Calibri"/>
                <w:noProof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F112F1" w14:textId="77777777" w:rsidR="00833B33" w:rsidRPr="000C6FA5" w:rsidRDefault="00833B33" w:rsidP="00833B33">
            <w:pPr>
              <w:pStyle w:val="CelluleCourant"/>
              <w:rPr>
                <w:rFonts w:ascii="Calibri" w:hAnsi="Calibri"/>
                <w:noProof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07D31" w14:textId="77777777" w:rsidR="00833B33" w:rsidRPr="000C6FA5" w:rsidRDefault="00833B33" w:rsidP="00833B33">
            <w:pPr>
              <w:pStyle w:val="CelluleCourant"/>
              <w:rPr>
                <w:rFonts w:ascii="Calibri" w:hAnsi="Calibri"/>
                <w:noProof w:val="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FB23E" w14:textId="77777777" w:rsidR="00833B33" w:rsidRPr="000C6FA5" w:rsidRDefault="00833B33" w:rsidP="00833B33">
            <w:pPr>
              <w:pStyle w:val="CelluleCourant"/>
              <w:rPr>
                <w:rFonts w:ascii="Calibri" w:hAnsi="Calibri"/>
                <w:noProof w:val="0"/>
                <w:sz w:val="18"/>
                <w:szCs w:val="18"/>
              </w:rPr>
            </w:pPr>
          </w:p>
        </w:tc>
      </w:tr>
      <w:tr w:rsidR="00833B33" w:rsidRPr="000C6FA5" w14:paraId="7B6A56A2" w14:textId="77777777" w:rsidTr="00833B33">
        <w:trPr>
          <w:trHeight w:val="582"/>
        </w:trPr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305734" w14:textId="77777777" w:rsidR="00833B33" w:rsidRPr="000C6FA5" w:rsidRDefault="00833B33" w:rsidP="00833B33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  <w:r w:rsidRPr="000C6FA5">
              <w:rPr>
                <w:rFonts w:ascii="Calibri" w:hAnsi="Calibri"/>
                <w:noProof w:val="0"/>
                <w:sz w:val="20"/>
                <w:szCs w:val="20"/>
              </w:rPr>
              <w:t>Lire des articles de presse scientifique grand public dans des domaines variés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E10AD" w14:textId="77777777" w:rsidR="00833B33" w:rsidRPr="000C6FA5" w:rsidRDefault="00833B33" w:rsidP="00833B33">
            <w:pPr>
              <w:pStyle w:val="CelluleCourant"/>
              <w:rPr>
                <w:rFonts w:ascii="Calibri" w:hAnsi="Calibri"/>
                <w:noProof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28BD4" w14:textId="77777777" w:rsidR="00833B33" w:rsidRPr="000C6FA5" w:rsidRDefault="00833B33" w:rsidP="00833B33">
            <w:pPr>
              <w:pStyle w:val="CelluleCourant"/>
              <w:rPr>
                <w:rFonts w:ascii="Calibri" w:hAnsi="Calibri"/>
                <w:noProof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5AE25E" w14:textId="77777777" w:rsidR="00833B33" w:rsidRPr="000C6FA5" w:rsidRDefault="00833B33" w:rsidP="00833B33">
            <w:pPr>
              <w:pStyle w:val="CelluleCourant"/>
              <w:rPr>
                <w:rFonts w:ascii="Calibri" w:hAnsi="Calibri"/>
                <w:noProof w:val="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AD2EA" w14:textId="77777777" w:rsidR="00833B33" w:rsidRPr="000C6FA5" w:rsidRDefault="00833B33" w:rsidP="00833B33">
            <w:pPr>
              <w:pStyle w:val="CelluleCourant"/>
              <w:rPr>
                <w:rFonts w:ascii="Calibri" w:hAnsi="Calibri"/>
                <w:noProof w:val="0"/>
                <w:sz w:val="18"/>
                <w:szCs w:val="18"/>
              </w:rPr>
            </w:pPr>
          </w:p>
        </w:tc>
      </w:tr>
      <w:tr w:rsidR="00833B33" w:rsidRPr="000C6FA5" w14:paraId="2C96EBBA" w14:textId="77777777" w:rsidTr="00833B33">
        <w:trPr>
          <w:trHeight w:val="291"/>
        </w:trPr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A7253" w14:textId="77777777" w:rsidR="00833B33" w:rsidRPr="000C6FA5" w:rsidRDefault="00833B33" w:rsidP="00833B33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  <w:r w:rsidRPr="000C6FA5">
              <w:rPr>
                <w:rFonts w:ascii="Calibri" w:hAnsi="Calibri"/>
                <w:noProof w:val="0"/>
                <w:sz w:val="20"/>
                <w:szCs w:val="20"/>
              </w:rPr>
              <w:t>Comprendre les publications spécialisées dans mon domaine d’étude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509C2B" w14:textId="77777777" w:rsidR="00833B33" w:rsidRPr="000C6FA5" w:rsidRDefault="00833B33" w:rsidP="00833B33">
            <w:pPr>
              <w:pStyle w:val="CelluleCourant"/>
              <w:rPr>
                <w:rFonts w:ascii="Calibri" w:hAnsi="Calibri"/>
                <w:noProof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83D213" w14:textId="77777777" w:rsidR="00833B33" w:rsidRPr="000C6FA5" w:rsidRDefault="00833B33" w:rsidP="00833B33">
            <w:pPr>
              <w:pStyle w:val="CelluleCourant"/>
              <w:rPr>
                <w:rFonts w:ascii="Calibri" w:hAnsi="Calibri"/>
                <w:noProof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EDC13" w14:textId="77777777" w:rsidR="00833B33" w:rsidRPr="000C6FA5" w:rsidRDefault="00833B33" w:rsidP="00833B33">
            <w:pPr>
              <w:pStyle w:val="CelluleCourant"/>
              <w:rPr>
                <w:rFonts w:ascii="Calibri" w:hAnsi="Calibri"/>
                <w:noProof w:val="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D8F15" w14:textId="77777777" w:rsidR="00833B33" w:rsidRPr="000C6FA5" w:rsidRDefault="00833B33" w:rsidP="00833B33">
            <w:pPr>
              <w:pStyle w:val="CelluleCourant"/>
              <w:rPr>
                <w:rFonts w:ascii="Calibri" w:hAnsi="Calibri"/>
                <w:noProof w:val="0"/>
                <w:sz w:val="18"/>
                <w:szCs w:val="18"/>
              </w:rPr>
            </w:pPr>
          </w:p>
        </w:tc>
      </w:tr>
    </w:tbl>
    <w:p w14:paraId="363B1B6A" w14:textId="3FC72C7C" w:rsidR="00833B33" w:rsidRDefault="00833B33" w:rsidP="00833B33"/>
    <w:p w14:paraId="2FFB48DA" w14:textId="1E74A6BE" w:rsidR="00833B33" w:rsidRDefault="00833B33" w:rsidP="00833B33"/>
    <w:tbl>
      <w:tblPr>
        <w:tblW w:w="7698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34"/>
        <w:gridCol w:w="670"/>
        <w:gridCol w:w="1559"/>
        <w:gridCol w:w="709"/>
        <w:gridCol w:w="626"/>
      </w:tblGrid>
      <w:tr w:rsidR="00833B33" w:rsidRPr="000C6FA5" w14:paraId="4DF7B893" w14:textId="77777777" w:rsidTr="00833B33">
        <w:trPr>
          <w:trHeight w:val="690"/>
        </w:trPr>
        <w:tc>
          <w:tcPr>
            <w:tcW w:w="41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85F6B0E" w14:textId="77777777" w:rsidR="00833B33" w:rsidRPr="000C6FA5" w:rsidRDefault="00833B33" w:rsidP="006346C7">
            <w:pPr>
              <w:tabs>
                <w:tab w:val="left" w:pos="567"/>
                <w:tab w:val="left" w:pos="1419"/>
                <w:tab w:val="left" w:pos="2268"/>
                <w:tab w:val="left" w:pos="3120"/>
                <w:tab w:val="left" w:pos="3969"/>
                <w:tab w:val="left" w:pos="4821"/>
                <w:tab w:val="left" w:pos="5670"/>
                <w:tab w:val="left" w:pos="6522"/>
                <w:tab w:val="left" w:pos="7368"/>
                <w:tab w:val="left" w:pos="8217"/>
                <w:tab w:val="left" w:pos="9069"/>
                <w:tab w:val="left" w:pos="567"/>
                <w:tab w:val="left" w:pos="1419"/>
              </w:tabs>
              <w:spacing w:line="240" w:lineRule="exact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0C6FA5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lastRenderedPageBreak/>
              <w:t xml:space="preserve">Expression écrite. </w:t>
            </w:r>
            <w:r w:rsidRPr="00A668BA">
              <w:rPr>
                <w:rFonts w:ascii="Calibri" w:hAnsi="Calibri"/>
                <w:b/>
                <w:bCs/>
                <w:sz w:val="18"/>
                <w:szCs w:val="18"/>
              </w:rPr>
              <w:t>Je trouve cette tâche…</w:t>
            </w:r>
          </w:p>
        </w:tc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auto"/>
          </w:tcPr>
          <w:p w14:paraId="7F9AFB6F" w14:textId="77777777" w:rsidR="00833B33" w:rsidRPr="000C6FA5" w:rsidRDefault="00833B33" w:rsidP="006346C7">
            <w:pPr>
              <w:tabs>
                <w:tab w:val="left" w:pos="567"/>
                <w:tab w:val="left" w:pos="1419"/>
                <w:tab w:val="left" w:pos="2268"/>
                <w:tab w:val="left" w:pos="3120"/>
                <w:tab w:val="left" w:pos="3969"/>
                <w:tab w:val="left" w:pos="4821"/>
                <w:tab w:val="left" w:pos="5670"/>
                <w:tab w:val="left" w:pos="6522"/>
                <w:tab w:val="left" w:pos="7368"/>
                <w:tab w:val="left" w:pos="8217"/>
                <w:tab w:val="left" w:pos="9069"/>
              </w:tabs>
              <w:spacing w:line="260" w:lineRule="atLeast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C6FA5">
              <w:rPr>
                <w:rFonts w:ascii="Calibri" w:hAnsi="Calibri"/>
                <w:color w:val="000000"/>
                <w:sz w:val="18"/>
                <w:szCs w:val="18"/>
              </w:rPr>
              <w:t>très difficile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auto"/>
          </w:tcPr>
          <w:p w14:paraId="77ACBB32" w14:textId="77777777" w:rsidR="00833B33" w:rsidRPr="000C6FA5" w:rsidRDefault="00833B33" w:rsidP="006346C7">
            <w:pPr>
              <w:tabs>
                <w:tab w:val="left" w:pos="567"/>
                <w:tab w:val="left" w:pos="1419"/>
                <w:tab w:val="left" w:pos="2268"/>
                <w:tab w:val="left" w:pos="3120"/>
                <w:tab w:val="left" w:pos="3969"/>
                <w:tab w:val="left" w:pos="4821"/>
                <w:tab w:val="left" w:pos="5670"/>
                <w:tab w:val="left" w:pos="6522"/>
                <w:tab w:val="left" w:pos="7368"/>
                <w:tab w:val="left" w:pos="8217"/>
                <w:tab w:val="left" w:pos="9069"/>
              </w:tabs>
              <w:spacing w:line="260" w:lineRule="atLeast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C6FA5">
              <w:rPr>
                <w:rFonts w:ascii="Calibri" w:hAnsi="Calibri"/>
                <w:color w:val="000000"/>
                <w:sz w:val="18"/>
                <w:szCs w:val="18"/>
              </w:rPr>
              <w:t>difficile mais je peux faire face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8966054" w14:textId="77777777" w:rsidR="00833B33" w:rsidRPr="000C6FA5" w:rsidRDefault="00833B33" w:rsidP="006346C7">
            <w:pPr>
              <w:tabs>
                <w:tab w:val="left" w:pos="567"/>
                <w:tab w:val="left" w:pos="1419"/>
                <w:tab w:val="left" w:pos="2268"/>
                <w:tab w:val="left" w:pos="3120"/>
                <w:tab w:val="left" w:pos="3969"/>
                <w:tab w:val="left" w:pos="4821"/>
                <w:tab w:val="left" w:pos="5670"/>
                <w:tab w:val="left" w:pos="6522"/>
                <w:tab w:val="left" w:pos="7368"/>
                <w:tab w:val="left" w:pos="8217"/>
                <w:tab w:val="left" w:pos="9069"/>
              </w:tabs>
              <w:spacing w:line="260" w:lineRule="atLeast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C6FA5">
              <w:rPr>
                <w:rFonts w:ascii="Calibri" w:hAnsi="Calibri"/>
                <w:color w:val="000000"/>
                <w:sz w:val="18"/>
                <w:szCs w:val="18"/>
              </w:rPr>
              <w:t>assez facile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BFA5765" w14:textId="77777777" w:rsidR="00833B33" w:rsidRPr="000C6FA5" w:rsidRDefault="00833B33" w:rsidP="006346C7">
            <w:pPr>
              <w:tabs>
                <w:tab w:val="left" w:pos="567"/>
                <w:tab w:val="left" w:pos="1419"/>
                <w:tab w:val="left" w:pos="2268"/>
                <w:tab w:val="left" w:pos="3120"/>
                <w:tab w:val="left" w:pos="3969"/>
                <w:tab w:val="left" w:pos="4821"/>
                <w:tab w:val="left" w:pos="5670"/>
                <w:tab w:val="left" w:pos="6522"/>
                <w:tab w:val="left" w:pos="7368"/>
                <w:tab w:val="left" w:pos="8217"/>
                <w:tab w:val="left" w:pos="9069"/>
              </w:tabs>
              <w:spacing w:line="260" w:lineRule="atLeast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C6FA5">
              <w:rPr>
                <w:rFonts w:ascii="Calibri" w:hAnsi="Calibri"/>
                <w:color w:val="000000"/>
                <w:sz w:val="18"/>
                <w:szCs w:val="18"/>
              </w:rPr>
              <w:t>très facile</w:t>
            </w:r>
          </w:p>
        </w:tc>
      </w:tr>
      <w:tr w:rsidR="00833B33" w:rsidRPr="000C6FA5" w14:paraId="148658A5" w14:textId="77777777" w:rsidTr="00833B33">
        <w:trPr>
          <w:trHeight w:val="263"/>
        </w:trPr>
        <w:tc>
          <w:tcPr>
            <w:tcW w:w="4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0B50C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  <w:r w:rsidRPr="000C6FA5">
              <w:rPr>
                <w:rFonts w:ascii="Calibri" w:hAnsi="Calibri"/>
                <w:noProof w:val="0"/>
                <w:sz w:val="20"/>
                <w:szCs w:val="20"/>
              </w:rPr>
              <w:t>Faire un plan, utiliser les mots de liaison</w:t>
            </w:r>
          </w:p>
        </w:tc>
        <w:tc>
          <w:tcPr>
            <w:tcW w:w="67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DE5871" w14:textId="77777777" w:rsidR="00833B33" w:rsidRPr="000C6FA5" w:rsidRDefault="00833B33" w:rsidP="006346C7">
            <w:pPr>
              <w:pStyle w:val="CelluleCourant"/>
              <w:jc w:val="center"/>
              <w:rPr>
                <w:rFonts w:ascii="Calibri" w:hAnsi="Calibri"/>
                <w:noProof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F39AAD" w14:textId="77777777" w:rsidR="00833B33" w:rsidRPr="000C6FA5" w:rsidRDefault="00833B33" w:rsidP="006346C7">
            <w:pPr>
              <w:pStyle w:val="CelluleCourant"/>
              <w:jc w:val="center"/>
              <w:rPr>
                <w:rFonts w:ascii="Calibri" w:hAnsi="Calibri"/>
                <w:noProof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1BE75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45FA7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</w:p>
        </w:tc>
      </w:tr>
      <w:tr w:rsidR="00833B33" w:rsidRPr="000C6FA5" w14:paraId="363A8678" w14:textId="77777777" w:rsidTr="00833B33">
        <w:trPr>
          <w:trHeight w:val="263"/>
        </w:trPr>
        <w:tc>
          <w:tcPr>
            <w:tcW w:w="4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376A8" w14:textId="52899AD3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  <w:r w:rsidRPr="000C6FA5">
              <w:rPr>
                <w:rFonts w:ascii="Calibri" w:hAnsi="Calibri"/>
                <w:noProof w:val="0"/>
                <w:sz w:val="20"/>
                <w:szCs w:val="20"/>
              </w:rPr>
              <w:t>Écrire directement en anglais sans passer par le français au préalable</w:t>
            </w:r>
          </w:p>
        </w:tc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EBADCB" w14:textId="77777777" w:rsidR="00833B33" w:rsidRPr="000C6FA5" w:rsidRDefault="00833B33" w:rsidP="006346C7">
            <w:pPr>
              <w:pStyle w:val="CelluleCourant"/>
              <w:jc w:val="center"/>
              <w:rPr>
                <w:rFonts w:ascii="Calibri" w:hAnsi="Calibri"/>
                <w:noProof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74FBC" w14:textId="77777777" w:rsidR="00833B33" w:rsidRPr="000C6FA5" w:rsidRDefault="00833B33" w:rsidP="006346C7">
            <w:pPr>
              <w:pStyle w:val="CelluleCourant"/>
              <w:jc w:val="center"/>
              <w:rPr>
                <w:rFonts w:ascii="Calibri" w:hAnsi="Calibri"/>
                <w:noProof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AE8F1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732F4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</w:p>
        </w:tc>
      </w:tr>
      <w:tr w:rsidR="00833B33" w:rsidRPr="000C6FA5" w14:paraId="5686BBDA" w14:textId="77777777" w:rsidTr="00833B33">
        <w:trPr>
          <w:trHeight w:val="263"/>
        </w:trPr>
        <w:tc>
          <w:tcPr>
            <w:tcW w:w="4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57C89" w14:textId="3F473283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  <w:r w:rsidRPr="000C6FA5">
              <w:rPr>
                <w:rFonts w:ascii="Calibri" w:hAnsi="Calibri"/>
                <w:noProof w:val="0"/>
                <w:sz w:val="20"/>
                <w:szCs w:val="20"/>
              </w:rPr>
              <w:t>Écrire des phrases simples mais avec une syntaxe correcte</w:t>
            </w:r>
          </w:p>
        </w:tc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C796E5" w14:textId="77777777" w:rsidR="00833B33" w:rsidRPr="000C6FA5" w:rsidRDefault="00833B33" w:rsidP="006346C7">
            <w:pPr>
              <w:pStyle w:val="CelluleCourant"/>
              <w:jc w:val="center"/>
              <w:rPr>
                <w:rFonts w:ascii="Calibri" w:hAnsi="Calibri"/>
                <w:noProof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F4A43C" w14:textId="77777777" w:rsidR="00833B33" w:rsidRPr="000C6FA5" w:rsidRDefault="00833B33" w:rsidP="006346C7">
            <w:pPr>
              <w:pStyle w:val="CelluleCourant"/>
              <w:jc w:val="center"/>
              <w:rPr>
                <w:rFonts w:ascii="Calibri" w:hAnsi="Calibri"/>
                <w:noProof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D71DA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5B327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</w:p>
        </w:tc>
      </w:tr>
      <w:tr w:rsidR="00833B33" w:rsidRPr="000C6FA5" w14:paraId="106B3F50" w14:textId="77777777" w:rsidTr="00833B33">
        <w:trPr>
          <w:trHeight w:val="263"/>
        </w:trPr>
        <w:tc>
          <w:tcPr>
            <w:tcW w:w="4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18E7D" w14:textId="0EF0BDF3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  <w:r w:rsidRPr="000C6FA5">
              <w:rPr>
                <w:rFonts w:ascii="Calibri" w:hAnsi="Calibri"/>
                <w:noProof w:val="0"/>
                <w:sz w:val="20"/>
                <w:szCs w:val="20"/>
              </w:rPr>
              <w:t>Écrire un texte d’opinion de 400 mots sur un sujet simple</w:t>
            </w:r>
          </w:p>
        </w:tc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24014A" w14:textId="77777777" w:rsidR="00833B33" w:rsidRPr="000C6FA5" w:rsidRDefault="00833B33" w:rsidP="006346C7">
            <w:pPr>
              <w:pStyle w:val="CelluleCourant"/>
              <w:jc w:val="center"/>
              <w:rPr>
                <w:rFonts w:ascii="Calibri" w:hAnsi="Calibri"/>
                <w:noProof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525058" w14:textId="77777777" w:rsidR="00833B33" w:rsidRPr="000C6FA5" w:rsidRDefault="00833B33" w:rsidP="006346C7">
            <w:pPr>
              <w:pStyle w:val="CelluleCourant"/>
              <w:jc w:val="center"/>
              <w:rPr>
                <w:rFonts w:ascii="Calibri" w:hAnsi="Calibri"/>
                <w:noProof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11F5A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CA24C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</w:p>
        </w:tc>
      </w:tr>
      <w:tr w:rsidR="00833B33" w:rsidRPr="000C6FA5" w14:paraId="668064D9" w14:textId="77777777" w:rsidTr="00833B33">
        <w:trPr>
          <w:trHeight w:val="263"/>
        </w:trPr>
        <w:tc>
          <w:tcPr>
            <w:tcW w:w="4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8A3A5" w14:textId="4571B414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  <w:r w:rsidRPr="000C6FA5">
              <w:rPr>
                <w:rFonts w:ascii="Calibri" w:hAnsi="Calibri"/>
                <w:noProof w:val="0"/>
                <w:sz w:val="20"/>
                <w:szCs w:val="20"/>
              </w:rPr>
              <w:t>Écrire une synthèse sur un sujet maîtrisé</w:t>
            </w:r>
          </w:p>
        </w:tc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5AEB00" w14:textId="77777777" w:rsidR="00833B33" w:rsidRPr="000C6FA5" w:rsidRDefault="00833B33" w:rsidP="006346C7">
            <w:pPr>
              <w:pStyle w:val="CelluleCourant"/>
              <w:jc w:val="center"/>
              <w:rPr>
                <w:rFonts w:ascii="Calibri" w:hAnsi="Calibri"/>
                <w:noProof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F634CA" w14:textId="77777777" w:rsidR="00833B33" w:rsidRPr="000C6FA5" w:rsidRDefault="00833B33" w:rsidP="006346C7">
            <w:pPr>
              <w:pStyle w:val="CelluleCourant"/>
              <w:jc w:val="center"/>
              <w:rPr>
                <w:rFonts w:ascii="Calibri" w:hAnsi="Calibri"/>
                <w:noProof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428C3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C9296" w14:textId="77777777" w:rsidR="00833B33" w:rsidRPr="000C6FA5" w:rsidRDefault="00833B33" w:rsidP="006346C7">
            <w:pPr>
              <w:pStyle w:val="CelluleCourant"/>
              <w:rPr>
                <w:rFonts w:ascii="Calibri" w:hAnsi="Calibri"/>
                <w:noProof w:val="0"/>
                <w:sz w:val="20"/>
                <w:szCs w:val="20"/>
              </w:rPr>
            </w:pPr>
          </w:p>
        </w:tc>
      </w:tr>
    </w:tbl>
    <w:p w14:paraId="64DE2854" w14:textId="57025515" w:rsidR="00833B33" w:rsidRPr="00833B33" w:rsidRDefault="00833B33" w:rsidP="00833B33">
      <w:r w:rsidRPr="00EE4FBB">
        <w:rPr>
          <w:rFonts w:ascii="Calibri" w:hAnsi="Calibri" w:cs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D8D0BA" wp14:editId="2BF4CFD3">
                <wp:simplePos x="0" y="0"/>
                <wp:positionH relativeFrom="column">
                  <wp:posOffset>-1969185</wp:posOffset>
                </wp:positionH>
                <wp:positionV relativeFrom="paragraph">
                  <wp:posOffset>-2054154</wp:posOffset>
                </wp:positionV>
                <wp:extent cx="1719943" cy="9394452"/>
                <wp:effectExtent l="0" t="0" r="7620" b="1651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939445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2C5F4" w14:textId="77777777" w:rsidR="00833B33" w:rsidRPr="00F518C2" w:rsidRDefault="00833B33" w:rsidP="00833B3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F518C2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Space for notes/vocabulary: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8D0BA" id="Zone de texte 36" o:spid="_x0000_s1028" type="#_x0000_t202" style="position:absolute;margin-left:-155.05pt;margin-top:-161.75pt;width:135.45pt;height:739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" fillcolor="white [3201]" strokecolor="#4472c4 [3204]" strokeweight="1pt">
                <v:textbox>
                  <w:txbxContent>
                    <w:p w14:paraId="1462C5F4" w14:textId="77777777" w:rsidR="00833B33" w:rsidRPr="00F518C2" w:rsidRDefault="00833B33" w:rsidP="00833B33">
                      <w:pP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GB"/>
                        </w:rPr>
                      </w:pPr>
                      <w:r w:rsidRPr="00F518C2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GB"/>
                        </w:rPr>
                        <w:t>Space for notes/vocabulary:</w:t>
                      </w:r>
                    </w:p>
                  </w:txbxContent>
                </v:textbox>
              </v:shape>
            </w:pict>
          </mc:Fallback>
        </mc:AlternateContent>
      </w:r>
    </w:p>
    <w:p w14:paraId="0686809E" w14:textId="5C6E9E9B" w:rsidR="0019459B" w:rsidRDefault="00BC7875" w:rsidP="0019459B">
      <w:r>
        <w:rPr>
          <w:noProof/>
        </w:rPr>
        <w:drawing>
          <wp:anchor distT="0" distB="0" distL="114300" distR="114300" simplePos="0" relativeHeight="251703296" behindDoc="1" locked="0" layoutInCell="1" allowOverlap="1" wp14:anchorId="1AC79187" wp14:editId="16203184">
            <wp:simplePos x="0" y="0"/>
            <wp:positionH relativeFrom="column">
              <wp:posOffset>5080</wp:posOffset>
            </wp:positionH>
            <wp:positionV relativeFrom="paragraph">
              <wp:posOffset>-4445</wp:posOffset>
            </wp:positionV>
            <wp:extent cx="616450" cy="616450"/>
            <wp:effectExtent l="0" t="0" r="6350" b="0"/>
            <wp:wrapTight wrapText="bothSides">
              <wp:wrapPolygon edited="0">
                <wp:start x="4899" y="2227"/>
                <wp:lineTo x="3118" y="5344"/>
                <wp:lineTo x="0" y="9798"/>
                <wp:lineTo x="0" y="12470"/>
                <wp:lineTo x="3563" y="17369"/>
                <wp:lineTo x="4454" y="19151"/>
                <wp:lineTo x="16924" y="19151"/>
                <wp:lineTo x="16478" y="17369"/>
                <wp:lineTo x="18260" y="17369"/>
                <wp:lineTo x="21377" y="12915"/>
                <wp:lineTo x="21377" y="9798"/>
                <wp:lineTo x="18260" y="5344"/>
                <wp:lineTo x="16478" y="2227"/>
                <wp:lineTo x="4899" y="2227"/>
              </wp:wrapPolygon>
            </wp:wrapTight>
            <wp:docPr id="9" name="Graphique 9" descr="Sonnerie d’alarm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que 9" descr="Sonnerie d’alarme contour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0" cy="61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D33B4" w14:textId="5A3CBFFE" w:rsidR="00DD2E04" w:rsidRPr="00D1523E" w:rsidRDefault="00DD2E04" w:rsidP="00D1523E">
      <w:pPr>
        <w:pStyle w:val="Titre2"/>
        <w:rPr>
          <w:rFonts w:ascii="Calibri" w:hAnsi="Calibri" w:cs="Calibri"/>
        </w:rPr>
      </w:pPr>
      <w:bookmarkStart w:id="3" w:name="_Toc114080129"/>
      <w:r w:rsidRPr="00D1523E">
        <w:rPr>
          <w:rFonts w:ascii="Calibri" w:hAnsi="Calibri" w:cs="Calibri"/>
        </w:rPr>
        <w:t xml:space="preserve">Section </w:t>
      </w:r>
      <w:r w:rsidR="00D1523E" w:rsidRPr="00D1523E">
        <w:rPr>
          <w:rFonts w:ascii="Calibri" w:hAnsi="Calibri" w:cs="Calibri"/>
        </w:rPr>
        <w:t>B</w:t>
      </w:r>
      <w:r w:rsidRPr="00D1523E">
        <w:rPr>
          <w:rFonts w:ascii="Calibri" w:hAnsi="Calibri" w:cs="Calibri"/>
        </w:rPr>
        <w:t> : les habitudes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826"/>
        <w:gridCol w:w="1021"/>
        <w:gridCol w:w="1130"/>
        <w:gridCol w:w="903"/>
        <w:gridCol w:w="867"/>
      </w:tblGrid>
      <w:tr w:rsidR="0019459B" w:rsidRPr="0019459B" w14:paraId="7908DA2A" w14:textId="77777777" w:rsidTr="0019459B">
        <w:tc>
          <w:tcPr>
            <w:tcW w:w="2830" w:type="dxa"/>
          </w:tcPr>
          <w:p w14:paraId="74115164" w14:textId="77777777" w:rsidR="0019459B" w:rsidRPr="0019459B" w:rsidRDefault="0019459B" w:rsidP="006346C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826" w:type="dxa"/>
          </w:tcPr>
          <w:p w14:paraId="576C5599" w14:textId="77777777" w:rsidR="0019459B" w:rsidRPr="0019459B" w:rsidRDefault="0019459B" w:rsidP="006346C7">
            <w:pPr>
              <w:rPr>
                <w:rFonts w:ascii="Calibri" w:hAnsi="Calibri" w:cs="Calibri"/>
                <w:lang w:val="en-US"/>
              </w:rPr>
            </w:pPr>
            <w:r w:rsidRPr="0019459B">
              <w:rPr>
                <w:rFonts w:ascii="Calibri" w:hAnsi="Calibri" w:cs="Calibri"/>
                <w:lang w:val="en-US"/>
              </w:rPr>
              <w:t>Pas de tout</w:t>
            </w:r>
          </w:p>
        </w:tc>
        <w:tc>
          <w:tcPr>
            <w:tcW w:w="1021" w:type="dxa"/>
          </w:tcPr>
          <w:p w14:paraId="721CBA8D" w14:textId="77777777" w:rsidR="0019459B" w:rsidRPr="0019459B" w:rsidRDefault="0019459B" w:rsidP="006346C7">
            <w:pPr>
              <w:rPr>
                <w:rFonts w:ascii="Calibri" w:hAnsi="Calibri" w:cs="Calibri"/>
              </w:rPr>
            </w:pPr>
            <w:r w:rsidRPr="0019459B">
              <w:rPr>
                <w:rFonts w:ascii="Calibri" w:hAnsi="Calibri" w:cs="Calibri"/>
              </w:rPr>
              <w:t>Rarement</w:t>
            </w:r>
          </w:p>
        </w:tc>
        <w:tc>
          <w:tcPr>
            <w:tcW w:w="1130" w:type="dxa"/>
          </w:tcPr>
          <w:p w14:paraId="532DA99C" w14:textId="77777777" w:rsidR="0019459B" w:rsidRPr="0019459B" w:rsidRDefault="0019459B" w:rsidP="006346C7">
            <w:pPr>
              <w:rPr>
                <w:rFonts w:ascii="Calibri" w:hAnsi="Calibri" w:cs="Calibri"/>
              </w:rPr>
            </w:pPr>
            <w:r w:rsidRPr="0019459B">
              <w:rPr>
                <w:rFonts w:ascii="Calibri" w:hAnsi="Calibri" w:cs="Calibri"/>
              </w:rPr>
              <w:t>De temps en temps</w:t>
            </w:r>
          </w:p>
        </w:tc>
        <w:tc>
          <w:tcPr>
            <w:tcW w:w="903" w:type="dxa"/>
          </w:tcPr>
          <w:p w14:paraId="19D09F37" w14:textId="7C2C21FC" w:rsidR="0019459B" w:rsidRPr="0019459B" w:rsidRDefault="0019459B" w:rsidP="006346C7">
            <w:pPr>
              <w:rPr>
                <w:rFonts w:ascii="Calibri" w:hAnsi="Calibri" w:cs="Calibri"/>
              </w:rPr>
            </w:pPr>
            <w:r w:rsidRPr="0019459B">
              <w:rPr>
                <w:rFonts w:ascii="Calibri" w:hAnsi="Calibri" w:cs="Calibri"/>
              </w:rPr>
              <w:t>Assez souvent</w:t>
            </w:r>
          </w:p>
        </w:tc>
        <w:tc>
          <w:tcPr>
            <w:tcW w:w="867" w:type="dxa"/>
          </w:tcPr>
          <w:p w14:paraId="7378B6C7" w14:textId="40A58142" w:rsidR="0019459B" w:rsidRPr="0019459B" w:rsidRDefault="0019459B" w:rsidP="006346C7">
            <w:pPr>
              <w:rPr>
                <w:rFonts w:ascii="Calibri" w:hAnsi="Calibri" w:cs="Calibri"/>
              </w:rPr>
            </w:pPr>
            <w:r w:rsidRPr="0019459B">
              <w:rPr>
                <w:rFonts w:ascii="Calibri" w:hAnsi="Calibri" w:cs="Calibri"/>
              </w:rPr>
              <w:t>Très souvent</w:t>
            </w:r>
          </w:p>
        </w:tc>
      </w:tr>
      <w:tr w:rsidR="0019459B" w:rsidRPr="0019459B" w14:paraId="4212AD2E" w14:textId="77777777" w:rsidTr="0019459B">
        <w:tc>
          <w:tcPr>
            <w:tcW w:w="2830" w:type="dxa"/>
          </w:tcPr>
          <w:p w14:paraId="63A6706C" w14:textId="3657D857" w:rsidR="0019459B" w:rsidRPr="0019459B" w:rsidRDefault="00833B33" w:rsidP="006346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Je lis </w:t>
            </w:r>
            <w:r w:rsidR="00D85079">
              <w:rPr>
                <w:rFonts w:ascii="Calibri" w:hAnsi="Calibri" w:cs="Calibri"/>
              </w:rPr>
              <w:t>d</w:t>
            </w:r>
            <w:r>
              <w:rPr>
                <w:rFonts w:ascii="Calibri" w:hAnsi="Calibri" w:cs="Calibri"/>
              </w:rPr>
              <w:t>es articles/livres en anglais</w:t>
            </w:r>
          </w:p>
        </w:tc>
        <w:tc>
          <w:tcPr>
            <w:tcW w:w="826" w:type="dxa"/>
          </w:tcPr>
          <w:p w14:paraId="0333C01F" w14:textId="77777777" w:rsidR="0019459B" w:rsidRPr="0019459B" w:rsidRDefault="0019459B" w:rsidP="006346C7">
            <w:pPr>
              <w:rPr>
                <w:rFonts w:ascii="Calibri" w:hAnsi="Calibri" w:cs="Calibri"/>
              </w:rPr>
            </w:pPr>
          </w:p>
        </w:tc>
        <w:tc>
          <w:tcPr>
            <w:tcW w:w="1021" w:type="dxa"/>
          </w:tcPr>
          <w:p w14:paraId="735E136A" w14:textId="77777777" w:rsidR="0019459B" w:rsidRPr="0019459B" w:rsidRDefault="0019459B" w:rsidP="006346C7">
            <w:pPr>
              <w:rPr>
                <w:rFonts w:ascii="Calibri" w:hAnsi="Calibri" w:cs="Calibri"/>
              </w:rPr>
            </w:pPr>
          </w:p>
        </w:tc>
        <w:tc>
          <w:tcPr>
            <w:tcW w:w="1130" w:type="dxa"/>
          </w:tcPr>
          <w:p w14:paraId="7B1BC583" w14:textId="77777777" w:rsidR="0019459B" w:rsidRPr="0019459B" w:rsidRDefault="0019459B" w:rsidP="006346C7">
            <w:pPr>
              <w:rPr>
                <w:rFonts w:ascii="Calibri" w:hAnsi="Calibri" w:cs="Calibri"/>
              </w:rPr>
            </w:pPr>
          </w:p>
        </w:tc>
        <w:tc>
          <w:tcPr>
            <w:tcW w:w="903" w:type="dxa"/>
          </w:tcPr>
          <w:p w14:paraId="73753B08" w14:textId="77777777" w:rsidR="0019459B" w:rsidRPr="0019459B" w:rsidRDefault="0019459B" w:rsidP="006346C7">
            <w:pPr>
              <w:rPr>
                <w:rFonts w:ascii="Calibri" w:hAnsi="Calibri" w:cs="Calibri"/>
              </w:rPr>
            </w:pPr>
          </w:p>
        </w:tc>
        <w:tc>
          <w:tcPr>
            <w:tcW w:w="867" w:type="dxa"/>
          </w:tcPr>
          <w:p w14:paraId="73669944" w14:textId="77777777" w:rsidR="0019459B" w:rsidRPr="0019459B" w:rsidRDefault="0019459B" w:rsidP="006346C7">
            <w:pPr>
              <w:rPr>
                <w:rFonts w:ascii="Calibri" w:hAnsi="Calibri" w:cs="Calibri"/>
              </w:rPr>
            </w:pPr>
          </w:p>
        </w:tc>
      </w:tr>
      <w:tr w:rsidR="00DD2E04" w:rsidRPr="0019459B" w14:paraId="1E9AF5FD" w14:textId="77777777" w:rsidTr="0019459B">
        <w:tc>
          <w:tcPr>
            <w:tcW w:w="2830" w:type="dxa"/>
          </w:tcPr>
          <w:p w14:paraId="616825A9" w14:textId="459A45AB" w:rsidR="00DD2E04" w:rsidRPr="0019459B" w:rsidRDefault="00833B33" w:rsidP="006346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Je regarde des séries en VO avec </w:t>
            </w:r>
            <w:r w:rsidR="00D85079">
              <w:rPr>
                <w:rFonts w:ascii="Calibri" w:hAnsi="Calibri" w:cs="Calibri"/>
              </w:rPr>
              <w:t xml:space="preserve">des </w:t>
            </w:r>
            <w:r>
              <w:rPr>
                <w:rFonts w:ascii="Calibri" w:hAnsi="Calibri" w:cs="Calibri"/>
              </w:rPr>
              <w:t>sous-titres an ANGLAIS</w:t>
            </w:r>
          </w:p>
        </w:tc>
        <w:tc>
          <w:tcPr>
            <w:tcW w:w="826" w:type="dxa"/>
          </w:tcPr>
          <w:p w14:paraId="7379B35C" w14:textId="77777777" w:rsidR="00DD2E04" w:rsidRPr="0019459B" w:rsidRDefault="00DD2E04" w:rsidP="006346C7">
            <w:pPr>
              <w:rPr>
                <w:rFonts w:ascii="Calibri" w:hAnsi="Calibri" w:cs="Calibri"/>
              </w:rPr>
            </w:pPr>
          </w:p>
        </w:tc>
        <w:tc>
          <w:tcPr>
            <w:tcW w:w="1021" w:type="dxa"/>
          </w:tcPr>
          <w:p w14:paraId="1EE2D100" w14:textId="77777777" w:rsidR="00DD2E04" w:rsidRPr="0019459B" w:rsidRDefault="00DD2E04" w:rsidP="006346C7">
            <w:pPr>
              <w:rPr>
                <w:rFonts w:ascii="Calibri" w:hAnsi="Calibri" w:cs="Calibri"/>
              </w:rPr>
            </w:pPr>
          </w:p>
        </w:tc>
        <w:tc>
          <w:tcPr>
            <w:tcW w:w="1130" w:type="dxa"/>
          </w:tcPr>
          <w:p w14:paraId="7E78BB26" w14:textId="77777777" w:rsidR="00DD2E04" w:rsidRPr="0019459B" w:rsidRDefault="00DD2E04" w:rsidP="006346C7">
            <w:pPr>
              <w:rPr>
                <w:rFonts w:ascii="Calibri" w:hAnsi="Calibri" w:cs="Calibri"/>
              </w:rPr>
            </w:pPr>
          </w:p>
        </w:tc>
        <w:tc>
          <w:tcPr>
            <w:tcW w:w="903" w:type="dxa"/>
          </w:tcPr>
          <w:p w14:paraId="78B08BF3" w14:textId="77777777" w:rsidR="00DD2E04" w:rsidRPr="0019459B" w:rsidRDefault="00DD2E04" w:rsidP="006346C7">
            <w:pPr>
              <w:rPr>
                <w:rFonts w:ascii="Calibri" w:hAnsi="Calibri" w:cs="Calibri"/>
              </w:rPr>
            </w:pPr>
          </w:p>
        </w:tc>
        <w:tc>
          <w:tcPr>
            <w:tcW w:w="867" w:type="dxa"/>
          </w:tcPr>
          <w:p w14:paraId="27F5DFE4" w14:textId="77777777" w:rsidR="00DD2E04" w:rsidRPr="0019459B" w:rsidRDefault="00DD2E04" w:rsidP="006346C7">
            <w:pPr>
              <w:rPr>
                <w:rFonts w:ascii="Calibri" w:hAnsi="Calibri" w:cs="Calibri"/>
              </w:rPr>
            </w:pPr>
          </w:p>
        </w:tc>
      </w:tr>
      <w:tr w:rsidR="00833B33" w:rsidRPr="0019459B" w14:paraId="415D819A" w14:textId="77777777" w:rsidTr="0019459B">
        <w:tc>
          <w:tcPr>
            <w:tcW w:w="2830" w:type="dxa"/>
          </w:tcPr>
          <w:p w14:paraId="484AE80D" w14:textId="7223F631" w:rsidR="00833B33" w:rsidRDefault="00833B33" w:rsidP="006346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Je suis à l’aise </w:t>
            </w:r>
            <w:r w:rsidR="00FE1B64">
              <w:rPr>
                <w:rFonts w:ascii="Calibri" w:hAnsi="Calibri" w:cs="Calibri"/>
              </w:rPr>
              <w:t>pour</w:t>
            </w:r>
            <w:r>
              <w:rPr>
                <w:rFonts w:ascii="Calibri" w:hAnsi="Calibri" w:cs="Calibri"/>
              </w:rPr>
              <w:t xml:space="preserve"> parler anglais devant tout le monde, ça ne m’angoisse pas</w:t>
            </w:r>
          </w:p>
        </w:tc>
        <w:tc>
          <w:tcPr>
            <w:tcW w:w="826" w:type="dxa"/>
          </w:tcPr>
          <w:p w14:paraId="7CB51575" w14:textId="77777777" w:rsidR="00833B33" w:rsidRPr="0019459B" w:rsidRDefault="00833B33" w:rsidP="006346C7">
            <w:pPr>
              <w:rPr>
                <w:rFonts w:ascii="Calibri" w:hAnsi="Calibri" w:cs="Calibri"/>
              </w:rPr>
            </w:pPr>
          </w:p>
        </w:tc>
        <w:tc>
          <w:tcPr>
            <w:tcW w:w="1021" w:type="dxa"/>
          </w:tcPr>
          <w:p w14:paraId="4A05286F" w14:textId="77777777" w:rsidR="00833B33" w:rsidRPr="0019459B" w:rsidRDefault="00833B33" w:rsidP="006346C7">
            <w:pPr>
              <w:rPr>
                <w:rFonts w:ascii="Calibri" w:hAnsi="Calibri" w:cs="Calibri"/>
              </w:rPr>
            </w:pPr>
          </w:p>
        </w:tc>
        <w:tc>
          <w:tcPr>
            <w:tcW w:w="1130" w:type="dxa"/>
          </w:tcPr>
          <w:p w14:paraId="42ECF8C6" w14:textId="77777777" w:rsidR="00833B33" w:rsidRPr="0019459B" w:rsidRDefault="00833B33" w:rsidP="006346C7">
            <w:pPr>
              <w:rPr>
                <w:rFonts w:ascii="Calibri" w:hAnsi="Calibri" w:cs="Calibri"/>
              </w:rPr>
            </w:pPr>
          </w:p>
        </w:tc>
        <w:tc>
          <w:tcPr>
            <w:tcW w:w="903" w:type="dxa"/>
          </w:tcPr>
          <w:p w14:paraId="1810A497" w14:textId="77777777" w:rsidR="00833B33" w:rsidRPr="0019459B" w:rsidRDefault="00833B33" w:rsidP="006346C7">
            <w:pPr>
              <w:rPr>
                <w:rFonts w:ascii="Calibri" w:hAnsi="Calibri" w:cs="Calibri"/>
              </w:rPr>
            </w:pPr>
          </w:p>
        </w:tc>
        <w:tc>
          <w:tcPr>
            <w:tcW w:w="867" w:type="dxa"/>
          </w:tcPr>
          <w:p w14:paraId="5186F478" w14:textId="77777777" w:rsidR="00833B33" w:rsidRPr="0019459B" w:rsidRDefault="00833B33" w:rsidP="006346C7">
            <w:pPr>
              <w:rPr>
                <w:rFonts w:ascii="Calibri" w:hAnsi="Calibri" w:cs="Calibri"/>
              </w:rPr>
            </w:pPr>
          </w:p>
        </w:tc>
      </w:tr>
      <w:tr w:rsidR="00833B33" w:rsidRPr="0019459B" w14:paraId="65378D6A" w14:textId="77777777" w:rsidTr="0019459B">
        <w:tc>
          <w:tcPr>
            <w:tcW w:w="2830" w:type="dxa"/>
          </w:tcPr>
          <w:p w14:paraId="03410522" w14:textId="658B57DC" w:rsidR="00833B33" w:rsidRDefault="00833B33" w:rsidP="006346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J’ai un contact pour avoir des discussions avec </w:t>
            </w:r>
            <w:proofErr w:type="spellStart"/>
            <w:r>
              <w:rPr>
                <w:rFonts w:ascii="Calibri" w:hAnsi="Calibri" w:cs="Calibri"/>
              </w:rPr>
              <w:t>un.e</w:t>
            </w:r>
            <w:proofErr w:type="spellEnd"/>
            <w:r>
              <w:rPr>
                <w:rFonts w:ascii="Calibri" w:hAnsi="Calibri" w:cs="Calibri"/>
              </w:rPr>
              <w:t xml:space="preserve"> anglophone natif.ve</w:t>
            </w:r>
          </w:p>
        </w:tc>
        <w:tc>
          <w:tcPr>
            <w:tcW w:w="826" w:type="dxa"/>
          </w:tcPr>
          <w:p w14:paraId="706EA345" w14:textId="77777777" w:rsidR="00833B33" w:rsidRPr="0019459B" w:rsidRDefault="00833B33" w:rsidP="006346C7">
            <w:pPr>
              <w:rPr>
                <w:rFonts w:ascii="Calibri" w:hAnsi="Calibri" w:cs="Calibri"/>
              </w:rPr>
            </w:pPr>
          </w:p>
        </w:tc>
        <w:tc>
          <w:tcPr>
            <w:tcW w:w="1021" w:type="dxa"/>
          </w:tcPr>
          <w:p w14:paraId="5F7A7791" w14:textId="77777777" w:rsidR="00833B33" w:rsidRPr="0019459B" w:rsidRDefault="00833B33" w:rsidP="006346C7">
            <w:pPr>
              <w:rPr>
                <w:rFonts w:ascii="Calibri" w:hAnsi="Calibri" w:cs="Calibri"/>
              </w:rPr>
            </w:pPr>
          </w:p>
        </w:tc>
        <w:tc>
          <w:tcPr>
            <w:tcW w:w="1130" w:type="dxa"/>
          </w:tcPr>
          <w:p w14:paraId="7849DD00" w14:textId="77777777" w:rsidR="00833B33" w:rsidRPr="0019459B" w:rsidRDefault="00833B33" w:rsidP="006346C7">
            <w:pPr>
              <w:rPr>
                <w:rFonts w:ascii="Calibri" w:hAnsi="Calibri" w:cs="Calibri"/>
              </w:rPr>
            </w:pPr>
          </w:p>
        </w:tc>
        <w:tc>
          <w:tcPr>
            <w:tcW w:w="903" w:type="dxa"/>
          </w:tcPr>
          <w:p w14:paraId="44B03559" w14:textId="77777777" w:rsidR="00833B33" w:rsidRPr="0019459B" w:rsidRDefault="00833B33" w:rsidP="006346C7">
            <w:pPr>
              <w:rPr>
                <w:rFonts w:ascii="Calibri" w:hAnsi="Calibri" w:cs="Calibri"/>
              </w:rPr>
            </w:pPr>
          </w:p>
        </w:tc>
        <w:tc>
          <w:tcPr>
            <w:tcW w:w="867" w:type="dxa"/>
          </w:tcPr>
          <w:p w14:paraId="36FB63FC" w14:textId="77777777" w:rsidR="00833B33" w:rsidRPr="0019459B" w:rsidRDefault="00833B33" w:rsidP="006346C7">
            <w:pPr>
              <w:rPr>
                <w:rFonts w:ascii="Calibri" w:hAnsi="Calibri" w:cs="Calibri"/>
              </w:rPr>
            </w:pPr>
          </w:p>
        </w:tc>
      </w:tr>
      <w:tr w:rsidR="00833B33" w:rsidRPr="0019459B" w14:paraId="07AACEC7" w14:textId="77777777" w:rsidTr="0019459B">
        <w:tc>
          <w:tcPr>
            <w:tcW w:w="2830" w:type="dxa"/>
          </w:tcPr>
          <w:p w14:paraId="1F3917AB" w14:textId="759CF921" w:rsidR="00833B33" w:rsidRDefault="00833B33" w:rsidP="006346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Je connais très bien les </w:t>
            </w:r>
            <w:r w:rsidR="00FE1B64">
              <w:rPr>
                <w:rFonts w:ascii="Calibri" w:hAnsi="Calibri" w:cs="Calibri"/>
              </w:rPr>
              <w:t>règles</w:t>
            </w:r>
            <w:r>
              <w:rPr>
                <w:rFonts w:ascii="Calibri" w:hAnsi="Calibri" w:cs="Calibri"/>
              </w:rPr>
              <w:t xml:space="preserve"> de grammaire </w:t>
            </w:r>
            <w:r w:rsidR="00D85079"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>n anglais, Je révise l</w:t>
            </w:r>
            <w:r w:rsidR="00FE1B64"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/>
              </w:rPr>
              <w:t xml:space="preserve"> grammaire…</w:t>
            </w:r>
          </w:p>
        </w:tc>
        <w:tc>
          <w:tcPr>
            <w:tcW w:w="826" w:type="dxa"/>
          </w:tcPr>
          <w:p w14:paraId="6C4DADC5" w14:textId="77777777" w:rsidR="00833B33" w:rsidRPr="0019459B" w:rsidRDefault="00833B33" w:rsidP="006346C7">
            <w:pPr>
              <w:rPr>
                <w:rFonts w:ascii="Calibri" w:hAnsi="Calibri" w:cs="Calibri"/>
              </w:rPr>
            </w:pPr>
          </w:p>
        </w:tc>
        <w:tc>
          <w:tcPr>
            <w:tcW w:w="1021" w:type="dxa"/>
          </w:tcPr>
          <w:p w14:paraId="7B1056AC" w14:textId="77777777" w:rsidR="00833B33" w:rsidRPr="0019459B" w:rsidRDefault="00833B33" w:rsidP="006346C7">
            <w:pPr>
              <w:rPr>
                <w:rFonts w:ascii="Calibri" w:hAnsi="Calibri" w:cs="Calibri"/>
              </w:rPr>
            </w:pPr>
          </w:p>
        </w:tc>
        <w:tc>
          <w:tcPr>
            <w:tcW w:w="1130" w:type="dxa"/>
          </w:tcPr>
          <w:p w14:paraId="3CDA0B48" w14:textId="77777777" w:rsidR="00833B33" w:rsidRPr="0019459B" w:rsidRDefault="00833B33" w:rsidP="006346C7">
            <w:pPr>
              <w:rPr>
                <w:rFonts w:ascii="Calibri" w:hAnsi="Calibri" w:cs="Calibri"/>
              </w:rPr>
            </w:pPr>
          </w:p>
        </w:tc>
        <w:tc>
          <w:tcPr>
            <w:tcW w:w="903" w:type="dxa"/>
          </w:tcPr>
          <w:p w14:paraId="13EF9A4E" w14:textId="77777777" w:rsidR="00833B33" w:rsidRPr="0019459B" w:rsidRDefault="00833B33" w:rsidP="006346C7">
            <w:pPr>
              <w:rPr>
                <w:rFonts w:ascii="Calibri" w:hAnsi="Calibri" w:cs="Calibri"/>
              </w:rPr>
            </w:pPr>
          </w:p>
        </w:tc>
        <w:tc>
          <w:tcPr>
            <w:tcW w:w="867" w:type="dxa"/>
          </w:tcPr>
          <w:p w14:paraId="69FF714F" w14:textId="77777777" w:rsidR="00833B33" w:rsidRPr="0019459B" w:rsidRDefault="00833B33" w:rsidP="006346C7">
            <w:pPr>
              <w:rPr>
                <w:rFonts w:ascii="Calibri" w:hAnsi="Calibri" w:cs="Calibri"/>
              </w:rPr>
            </w:pPr>
          </w:p>
        </w:tc>
      </w:tr>
      <w:tr w:rsidR="00833B33" w:rsidRPr="0019459B" w14:paraId="7A84AC09" w14:textId="77777777" w:rsidTr="0019459B">
        <w:tc>
          <w:tcPr>
            <w:tcW w:w="2830" w:type="dxa"/>
          </w:tcPr>
          <w:p w14:paraId="3ECB4B0F" w14:textId="46D6EDCA" w:rsidR="00833B33" w:rsidRDefault="00833B33" w:rsidP="006346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Je suis déjà </w:t>
            </w:r>
            <w:proofErr w:type="spellStart"/>
            <w:r>
              <w:rPr>
                <w:rFonts w:ascii="Calibri" w:hAnsi="Calibri" w:cs="Calibri"/>
              </w:rPr>
              <w:t>allé</w:t>
            </w:r>
            <w:r w:rsidR="00FE1B64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>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 w:rsidR="00FE1B64">
              <w:rPr>
                <w:rFonts w:ascii="Calibri" w:hAnsi="Calibri" w:cs="Calibri"/>
              </w:rPr>
              <w:t>au</w:t>
            </w:r>
            <w:r>
              <w:rPr>
                <w:rFonts w:ascii="Calibri" w:hAnsi="Calibri" w:cs="Calibri"/>
              </w:rPr>
              <w:t xml:space="preserve"> centre de langues sur le campus Rennes 1</w:t>
            </w:r>
          </w:p>
        </w:tc>
        <w:tc>
          <w:tcPr>
            <w:tcW w:w="826" w:type="dxa"/>
          </w:tcPr>
          <w:p w14:paraId="180B6315" w14:textId="77777777" w:rsidR="00833B33" w:rsidRPr="0019459B" w:rsidRDefault="00833B33" w:rsidP="006346C7">
            <w:pPr>
              <w:rPr>
                <w:rFonts w:ascii="Calibri" w:hAnsi="Calibri" w:cs="Calibri"/>
              </w:rPr>
            </w:pPr>
          </w:p>
        </w:tc>
        <w:tc>
          <w:tcPr>
            <w:tcW w:w="1021" w:type="dxa"/>
          </w:tcPr>
          <w:p w14:paraId="07E4CDEF" w14:textId="77777777" w:rsidR="00833B33" w:rsidRPr="0019459B" w:rsidRDefault="00833B33" w:rsidP="006346C7">
            <w:pPr>
              <w:rPr>
                <w:rFonts w:ascii="Calibri" w:hAnsi="Calibri" w:cs="Calibri"/>
              </w:rPr>
            </w:pPr>
          </w:p>
        </w:tc>
        <w:tc>
          <w:tcPr>
            <w:tcW w:w="1130" w:type="dxa"/>
          </w:tcPr>
          <w:p w14:paraId="6FBD113A" w14:textId="77777777" w:rsidR="00833B33" w:rsidRPr="0019459B" w:rsidRDefault="00833B33" w:rsidP="006346C7">
            <w:pPr>
              <w:rPr>
                <w:rFonts w:ascii="Calibri" w:hAnsi="Calibri" w:cs="Calibri"/>
              </w:rPr>
            </w:pPr>
          </w:p>
        </w:tc>
        <w:tc>
          <w:tcPr>
            <w:tcW w:w="903" w:type="dxa"/>
          </w:tcPr>
          <w:p w14:paraId="434AE23E" w14:textId="77777777" w:rsidR="00833B33" w:rsidRPr="0019459B" w:rsidRDefault="00833B33" w:rsidP="006346C7">
            <w:pPr>
              <w:rPr>
                <w:rFonts w:ascii="Calibri" w:hAnsi="Calibri" w:cs="Calibri"/>
              </w:rPr>
            </w:pPr>
          </w:p>
        </w:tc>
        <w:tc>
          <w:tcPr>
            <w:tcW w:w="867" w:type="dxa"/>
          </w:tcPr>
          <w:p w14:paraId="2AD64E40" w14:textId="77777777" w:rsidR="00833B33" w:rsidRPr="0019459B" w:rsidRDefault="00833B33" w:rsidP="006346C7">
            <w:pPr>
              <w:rPr>
                <w:rFonts w:ascii="Calibri" w:hAnsi="Calibri" w:cs="Calibri"/>
              </w:rPr>
            </w:pPr>
          </w:p>
        </w:tc>
      </w:tr>
      <w:tr w:rsidR="00833B33" w:rsidRPr="0019459B" w14:paraId="0A5CE2FF" w14:textId="77777777" w:rsidTr="0019459B">
        <w:tc>
          <w:tcPr>
            <w:tcW w:w="2830" w:type="dxa"/>
          </w:tcPr>
          <w:p w14:paraId="30096683" w14:textId="1D9696F4" w:rsidR="00833B33" w:rsidRDefault="00833B33" w:rsidP="006346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Je suis </w:t>
            </w:r>
            <w:proofErr w:type="spellStart"/>
            <w:r>
              <w:rPr>
                <w:rFonts w:ascii="Calibri" w:hAnsi="Calibri" w:cs="Calibri"/>
              </w:rPr>
              <w:t>abonné.e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 w:rsidR="00FE1B64">
              <w:rPr>
                <w:rFonts w:ascii="Calibri" w:hAnsi="Calibri" w:cs="Calibri"/>
              </w:rPr>
              <w:t xml:space="preserve"> à </w:t>
            </w:r>
            <w:r>
              <w:rPr>
                <w:rFonts w:ascii="Calibri" w:hAnsi="Calibri" w:cs="Calibri"/>
              </w:rPr>
              <w:t>des chaines YouTube anglophones</w:t>
            </w:r>
          </w:p>
        </w:tc>
        <w:tc>
          <w:tcPr>
            <w:tcW w:w="826" w:type="dxa"/>
          </w:tcPr>
          <w:p w14:paraId="73AE6C6E" w14:textId="77777777" w:rsidR="00833B33" w:rsidRPr="0019459B" w:rsidRDefault="00833B33" w:rsidP="006346C7">
            <w:pPr>
              <w:rPr>
                <w:rFonts w:ascii="Calibri" w:hAnsi="Calibri" w:cs="Calibri"/>
              </w:rPr>
            </w:pPr>
          </w:p>
        </w:tc>
        <w:tc>
          <w:tcPr>
            <w:tcW w:w="1021" w:type="dxa"/>
          </w:tcPr>
          <w:p w14:paraId="0582A4B0" w14:textId="77777777" w:rsidR="00833B33" w:rsidRPr="0019459B" w:rsidRDefault="00833B33" w:rsidP="006346C7">
            <w:pPr>
              <w:rPr>
                <w:rFonts w:ascii="Calibri" w:hAnsi="Calibri" w:cs="Calibri"/>
              </w:rPr>
            </w:pPr>
          </w:p>
        </w:tc>
        <w:tc>
          <w:tcPr>
            <w:tcW w:w="1130" w:type="dxa"/>
          </w:tcPr>
          <w:p w14:paraId="7FF496A0" w14:textId="77777777" w:rsidR="00833B33" w:rsidRPr="0019459B" w:rsidRDefault="00833B33" w:rsidP="006346C7">
            <w:pPr>
              <w:rPr>
                <w:rFonts w:ascii="Calibri" w:hAnsi="Calibri" w:cs="Calibri"/>
              </w:rPr>
            </w:pPr>
          </w:p>
        </w:tc>
        <w:tc>
          <w:tcPr>
            <w:tcW w:w="903" w:type="dxa"/>
          </w:tcPr>
          <w:p w14:paraId="65437C26" w14:textId="77777777" w:rsidR="00833B33" w:rsidRPr="0019459B" w:rsidRDefault="00833B33" w:rsidP="006346C7">
            <w:pPr>
              <w:rPr>
                <w:rFonts w:ascii="Calibri" w:hAnsi="Calibri" w:cs="Calibri"/>
              </w:rPr>
            </w:pPr>
          </w:p>
        </w:tc>
        <w:tc>
          <w:tcPr>
            <w:tcW w:w="867" w:type="dxa"/>
          </w:tcPr>
          <w:p w14:paraId="68FE99BD" w14:textId="77777777" w:rsidR="00833B33" w:rsidRPr="0019459B" w:rsidRDefault="00833B33" w:rsidP="006346C7">
            <w:pPr>
              <w:rPr>
                <w:rFonts w:ascii="Calibri" w:hAnsi="Calibri" w:cs="Calibri"/>
              </w:rPr>
            </w:pPr>
          </w:p>
        </w:tc>
      </w:tr>
    </w:tbl>
    <w:p w14:paraId="19913E57" w14:textId="39DB9B51" w:rsidR="0019459B" w:rsidRDefault="0019459B" w:rsidP="0019459B"/>
    <w:p w14:paraId="3394D339" w14:textId="350163E3" w:rsidR="00DD2E04" w:rsidRDefault="00DD2E04" w:rsidP="0019459B">
      <w:pPr>
        <w:rPr>
          <w:rFonts w:ascii="Calibri" w:hAnsi="Calibri" w:cs="Calibri"/>
          <w:sz w:val="24"/>
          <w:szCs w:val="24"/>
        </w:rPr>
      </w:pPr>
      <w:r w:rsidRPr="00DD2E04">
        <w:rPr>
          <w:rFonts w:ascii="Calibri" w:hAnsi="Calibri" w:cs="Calibri"/>
          <w:sz w:val="24"/>
          <w:szCs w:val="24"/>
        </w:rPr>
        <w:t>Cho</w:t>
      </w:r>
      <w:r>
        <w:rPr>
          <w:rFonts w:ascii="Calibri" w:hAnsi="Calibri" w:cs="Calibri"/>
          <w:sz w:val="24"/>
          <w:szCs w:val="24"/>
        </w:rPr>
        <w:t xml:space="preserve">isissez </w:t>
      </w:r>
      <w:r w:rsidR="00912A26">
        <w:rPr>
          <w:rFonts w:ascii="Calibri" w:hAnsi="Calibri" w:cs="Calibri"/>
          <w:b/>
          <w:bCs/>
          <w:sz w:val="24"/>
          <w:szCs w:val="24"/>
          <w:u w:val="single"/>
        </w:rPr>
        <w:t>deux</w:t>
      </w:r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</w:rPr>
        <w:t>objectif</w:t>
      </w:r>
      <w:r w:rsidR="00912A26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de chaque section </w:t>
      </w:r>
      <w:r w:rsidR="00EE4FBB">
        <w:rPr>
          <w:rFonts w:ascii="Calibri" w:hAnsi="Calibri" w:cs="Calibri"/>
          <w:sz w:val="24"/>
          <w:szCs w:val="24"/>
        </w:rPr>
        <w:t>à</w:t>
      </w:r>
      <w:r>
        <w:rPr>
          <w:rFonts w:ascii="Calibri" w:hAnsi="Calibri" w:cs="Calibri"/>
          <w:sz w:val="24"/>
          <w:szCs w:val="24"/>
        </w:rPr>
        <w:t xml:space="preserve"> travailler ce</w:t>
      </w:r>
      <w:r w:rsidR="00912A26">
        <w:rPr>
          <w:rFonts w:ascii="Calibri" w:hAnsi="Calibri" w:cs="Calibri"/>
          <w:sz w:val="24"/>
          <w:szCs w:val="24"/>
        </w:rPr>
        <w:t>tte année :</w:t>
      </w:r>
    </w:p>
    <w:p w14:paraId="22C5885B" w14:textId="47392756" w:rsidR="00DD2E04" w:rsidRDefault="00DD2E04" w:rsidP="0019459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</w:t>
      </w:r>
      <w:r w:rsidR="00833B33"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z w:val="24"/>
          <w:szCs w:val="24"/>
        </w:rPr>
        <w:t xml:space="preserve"> objectif</w:t>
      </w:r>
      <w:r w:rsidR="00833B33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de ‘Section 1’ :</w:t>
      </w:r>
    </w:p>
    <w:p w14:paraId="76A6E06F" w14:textId="4F2EC2ED" w:rsidR="00833B33" w:rsidRDefault="00833B33" w:rsidP="00833B33">
      <w:pPr>
        <w:pStyle w:val="Paragraphedeliste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</w:t>
      </w:r>
    </w:p>
    <w:p w14:paraId="4FF8D371" w14:textId="77777777" w:rsidR="00833B33" w:rsidRDefault="00833B33" w:rsidP="00833B33">
      <w:pPr>
        <w:pStyle w:val="Paragraphedeliste"/>
        <w:rPr>
          <w:rFonts w:ascii="Calibri" w:hAnsi="Calibri" w:cs="Calibri"/>
          <w:sz w:val="24"/>
          <w:szCs w:val="24"/>
        </w:rPr>
      </w:pPr>
    </w:p>
    <w:p w14:paraId="134398E6" w14:textId="17D46B9F" w:rsidR="00833B33" w:rsidRDefault="00833B33" w:rsidP="00833B33">
      <w:pPr>
        <w:pStyle w:val="Paragraphedeliste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</w:t>
      </w:r>
    </w:p>
    <w:p w14:paraId="43AA271F" w14:textId="77777777" w:rsidR="00833B33" w:rsidRPr="00833B33" w:rsidRDefault="00833B33" w:rsidP="00833B33">
      <w:pPr>
        <w:pStyle w:val="Paragraphedeliste"/>
        <w:rPr>
          <w:rFonts w:ascii="Calibri" w:hAnsi="Calibri" w:cs="Calibri"/>
          <w:sz w:val="24"/>
          <w:szCs w:val="24"/>
        </w:rPr>
      </w:pPr>
    </w:p>
    <w:p w14:paraId="4B3176DF" w14:textId="77777777" w:rsidR="00833B33" w:rsidRPr="00833B33" w:rsidRDefault="00833B33" w:rsidP="00833B33">
      <w:pPr>
        <w:pStyle w:val="Paragraphedeliste"/>
        <w:rPr>
          <w:rFonts w:ascii="Calibri" w:hAnsi="Calibri" w:cs="Calibri"/>
          <w:sz w:val="24"/>
          <w:szCs w:val="24"/>
        </w:rPr>
      </w:pPr>
    </w:p>
    <w:p w14:paraId="313EBE89" w14:textId="45116414" w:rsidR="00DD2E04" w:rsidRDefault="00DD2E04" w:rsidP="0019459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</w:t>
      </w:r>
      <w:r w:rsidR="00833B33"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z w:val="24"/>
          <w:szCs w:val="24"/>
        </w:rPr>
        <w:t xml:space="preserve"> objectif</w:t>
      </w:r>
      <w:r w:rsidR="00833B33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de ‘Section 2’ :</w:t>
      </w:r>
    </w:p>
    <w:p w14:paraId="578B2CDC" w14:textId="77777777" w:rsidR="00833B33" w:rsidRDefault="00833B33" w:rsidP="00833B33">
      <w:pPr>
        <w:pStyle w:val="Paragraphedeliste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</w:t>
      </w:r>
    </w:p>
    <w:p w14:paraId="1144D94E" w14:textId="77777777" w:rsidR="00833B33" w:rsidRDefault="00833B33" w:rsidP="00833B33">
      <w:pPr>
        <w:pStyle w:val="Paragraphedeliste"/>
        <w:rPr>
          <w:rFonts w:ascii="Calibri" w:hAnsi="Calibri" w:cs="Calibri"/>
          <w:sz w:val="24"/>
          <w:szCs w:val="24"/>
        </w:rPr>
      </w:pPr>
    </w:p>
    <w:p w14:paraId="3200D5C3" w14:textId="415CC12B" w:rsidR="00912A26" w:rsidRPr="00833B33" w:rsidRDefault="00833B33" w:rsidP="00833B33">
      <w:pPr>
        <w:pStyle w:val="Paragraphedeliste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</w:t>
      </w:r>
      <w:r w:rsidR="00912A26" w:rsidRPr="00833B33">
        <w:rPr>
          <w:rFonts w:ascii="Calibri" w:hAnsi="Calibri" w:cs="Calibri"/>
        </w:rPr>
        <w:br w:type="page"/>
      </w:r>
    </w:p>
    <w:bookmarkStart w:id="4" w:name="_Toc114080130"/>
    <w:p w14:paraId="1112A0BD" w14:textId="4BC494A5" w:rsidR="00985E0A" w:rsidRPr="00EE4FBB" w:rsidRDefault="00912A26" w:rsidP="00985E0A">
      <w:pPr>
        <w:pStyle w:val="Titre1"/>
        <w:rPr>
          <w:rFonts w:ascii="Calibri" w:hAnsi="Calibri" w:cs="Calibri"/>
          <w:lang w:val="en-GB"/>
        </w:rPr>
      </w:pPr>
      <w:r w:rsidRPr="00EE4FBB">
        <w:rPr>
          <w:rFonts w:ascii="Calibri" w:hAnsi="Calibri" w:cs="Calibri"/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DA9383" wp14:editId="6DCE8D07">
                <wp:simplePos x="0" y="0"/>
                <wp:positionH relativeFrom="column">
                  <wp:posOffset>-2045970</wp:posOffset>
                </wp:positionH>
                <wp:positionV relativeFrom="paragraph">
                  <wp:posOffset>-11884</wp:posOffset>
                </wp:positionV>
                <wp:extent cx="1763485" cy="9394452"/>
                <wp:effectExtent l="0" t="0" r="14605" b="1651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485" cy="939445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4B112" w14:textId="77777777" w:rsidR="00EE4FBB" w:rsidRPr="00F518C2" w:rsidRDefault="00EE4FBB" w:rsidP="00EE4FBB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F518C2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Space for notes/vocabulary: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A9383" id="Zone de texte 12" o:spid="_x0000_s1029" type="#_x0000_t202" style="position:absolute;margin-left:-161.1pt;margin-top:-.95pt;width:138.85pt;height:739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" fillcolor="white [3201]" strokecolor="#4472c4 [3204]" strokeweight="1pt">
                <v:textbox>
                  <w:txbxContent>
                    <w:p w14:paraId="39E4B112" w14:textId="77777777" w:rsidR="00EE4FBB" w:rsidRPr="00F518C2" w:rsidRDefault="00EE4FBB" w:rsidP="00EE4FBB">
                      <w:pP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GB"/>
                        </w:rPr>
                      </w:pPr>
                      <w:r w:rsidRPr="00F518C2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GB"/>
                        </w:rPr>
                        <w:t>Space for notes/vocabulary:</w:t>
                      </w:r>
                    </w:p>
                  </w:txbxContent>
                </v:textbox>
              </v:shape>
            </w:pict>
          </mc:Fallback>
        </mc:AlternateContent>
      </w:r>
      <w:r w:rsidR="00BC7875" w:rsidRPr="00EE4FBB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2CE7AC1A" wp14:editId="25F83026">
            <wp:simplePos x="0" y="0"/>
            <wp:positionH relativeFrom="column">
              <wp:posOffset>0</wp:posOffset>
            </wp:positionH>
            <wp:positionV relativeFrom="paragraph">
              <wp:posOffset>424451</wp:posOffset>
            </wp:positionV>
            <wp:extent cx="914400" cy="914400"/>
            <wp:effectExtent l="0" t="0" r="0" b="0"/>
            <wp:wrapTight wrapText="bothSides">
              <wp:wrapPolygon edited="0">
                <wp:start x="8100" y="900"/>
                <wp:lineTo x="6300" y="1800"/>
                <wp:lineTo x="2700" y="5100"/>
                <wp:lineTo x="2700" y="7500"/>
                <wp:lineTo x="3000" y="11100"/>
                <wp:lineTo x="5100" y="15900"/>
                <wp:lineTo x="5100" y="20100"/>
                <wp:lineTo x="13200" y="20100"/>
                <wp:lineTo x="13500" y="19500"/>
                <wp:lineTo x="17100" y="15900"/>
                <wp:lineTo x="18900" y="12000"/>
                <wp:lineTo x="17100" y="5400"/>
                <wp:lineTo x="12900" y="1800"/>
                <wp:lineTo x="11100" y="900"/>
                <wp:lineTo x="8100" y="900"/>
              </wp:wrapPolygon>
            </wp:wrapTight>
            <wp:docPr id="5" name="Graphique 5" descr="Intelligence artificiell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que 5" descr="Intelligence artificielle contour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E0A" w:rsidRPr="00EE4FBB">
        <w:rPr>
          <w:rFonts w:ascii="Calibri" w:hAnsi="Calibri" w:cs="Calibri"/>
          <w:lang w:val="en-GB"/>
        </w:rPr>
        <w:t>Part 2: Reflections on classroom experiences</w:t>
      </w:r>
      <w:bookmarkEnd w:id="4"/>
    </w:p>
    <w:p w14:paraId="308F3C83" w14:textId="2353D238" w:rsidR="00985E0A" w:rsidRPr="00EE4FBB" w:rsidRDefault="00985E0A" w:rsidP="00985E0A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>Can you think of occasions from</w:t>
      </w:r>
      <w:r w:rsidR="00753F22" w:rsidRPr="00EE4FBB">
        <w:rPr>
          <w:rFonts w:ascii="Calibri" w:hAnsi="Calibri" w:cs="Calibri"/>
          <w:sz w:val="24"/>
          <w:szCs w:val="24"/>
          <w:lang w:val="en-GB"/>
        </w:rPr>
        <w:t xml:space="preserve"> your past</w:t>
      </w:r>
      <w:r w:rsidRPr="00EE4FBB">
        <w:rPr>
          <w:rFonts w:ascii="Calibri" w:hAnsi="Calibri" w:cs="Calibri"/>
          <w:sz w:val="24"/>
          <w:szCs w:val="24"/>
          <w:lang w:val="en-GB"/>
        </w:rPr>
        <w:t xml:space="preserve"> where a classroom technique has been very beneficial?</w:t>
      </w:r>
    </w:p>
    <w:p w14:paraId="04033FDF" w14:textId="4AD04DCA" w:rsidR="004D306B" w:rsidRPr="00EE4FBB" w:rsidRDefault="00985E0A" w:rsidP="00985E0A">
      <w:pPr>
        <w:pBdr>
          <w:bottom w:val="single" w:sz="6" w:space="1" w:color="auto"/>
        </w:pBd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 xml:space="preserve"> During this semester in English, you will be making an escape game in groups and learning about gamification techniques. You will ALSO be playing short game</w:t>
      </w:r>
      <w:r w:rsidR="00912A26">
        <w:rPr>
          <w:rFonts w:ascii="Calibri" w:hAnsi="Calibri" w:cs="Calibri"/>
          <w:sz w:val="24"/>
          <w:szCs w:val="24"/>
          <w:lang w:val="en-GB"/>
        </w:rPr>
        <w:t>s</w:t>
      </w:r>
      <w:r w:rsidRPr="00EE4FBB">
        <w:rPr>
          <w:rFonts w:ascii="Calibri" w:hAnsi="Calibri" w:cs="Calibri"/>
          <w:sz w:val="24"/>
          <w:szCs w:val="24"/>
          <w:lang w:val="en-GB"/>
        </w:rPr>
        <w:t xml:space="preserve"> in class! This section is to complete after each class</w:t>
      </w:r>
      <w:r w:rsidR="00912A26">
        <w:rPr>
          <w:rFonts w:ascii="Calibri" w:hAnsi="Calibri" w:cs="Calibri"/>
          <w:sz w:val="24"/>
          <w:szCs w:val="24"/>
          <w:lang w:val="en-GB"/>
        </w:rPr>
        <w:t>, starting from TD 2.</w:t>
      </w:r>
    </w:p>
    <w:p w14:paraId="5CF620A7" w14:textId="27850FA7" w:rsidR="00985E0A" w:rsidRPr="004D306B" w:rsidRDefault="00985E0A" w:rsidP="004D306B">
      <w:pPr>
        <w:rPr>
          <w:rFonts w:ascii="Calibri" w:hAnsi="Calibri" w:cs="Calibri"/>
          <w:color w:val="1F3864" w:themeColor="accent1" w:themeShade="80"/>
          <w:sz w:val="28"/>
          <w:szCs w:val="28"/>
          <w:lang w:val="en-GB"/>
        </w:rPr>
      </w:pPr>
      <w:r w:rsidRPr="004D306B">
        <w:rPr>
          <w:rFonts w:ascii="Calibri" w:hAnsi="Calibri" w:cs="Calibri"/>
          <w:color w:val="1F3864" w:themeColor="accent1" w:themeShade="80"/>
          <w:sz w:val="28"/>
          <w:szCs w:val="28"/>
          <w:lang w:val="en-GB"/>
        </w:rPr>
        <w:t xml:space="preserve">Class </w:t>
      </w:r>
      <w:r w:rsidR="00753F22" w:rsidRPr="004D306B">
        <w:rPr>
          <w:rFonts w:ascii="Calibri" w:hAnsi="Calibri" w:cs="Calibri"/>
          <w:color w:val="1F3864" w:themeColor="accent1" w:themeShade="80"/>
          <w:sz w:val="28"/>
          <w:szCs w:val="28"/>
          <w:lang w:val="en-GB"/>
        </w:rPr>
        <w:t>#</w:t>
      </w:r>
      <w:r w:rsidR="00912A26">
        <w:rPr>
          <w:rFonts w:ascii="Calibri" w:hAnsi="Calibri" w:cs="Calibri"/>
          <w:color w:val="1F3864" w:themeColor="accent1" w:themeShade="80"/>
          <w:sz w:val="28"/>
          <w:szCs w:val="28"/>
          <w:lang w:val="en-GB"/>
        </w:rPr>
        <w:t>1</w:t>
      </w:r>
      <w:r w:rsidR="00753F22" w:rsidRPr="004D306B">
        <w:rPr>
          <w:rFonts w:ascii="Calibri" w:hAnsi="Calibri" w:cs="Calibri"/>
          <w:color w:val="1F3864" w:themeColor="accent1" w:themeShade="80"/>
          <w:sz w:val="28"/>
          <w:szCs w:val="28"/>
          <w:lang w:val="en-GB"/>
        </w:rPr>
        <w:t xml:space="preserve"> </w:t>
      </w:r>
      <w:r w:rsidR="00753F22" w:rsidRPr="004D306B">
        <w:rPr>
          <w:rFonts w:ascii="Calibri" w:hAnsi="Calibri" w:cs="Calibri"/>
          <w:color w:val="1F3864" w:themeColor="accent1" w:themeShade="80"/>
          <w:sz w:val="28"/>
          <w:szCs w:val="28"/>
          <w:lang w:val="en-GB"/>
        </w:rPr>
        <w:tab/>
        <w:t>Date:</w:t>
      </w:r>
    </w:p>
    <w:p w14:paraId="18959A5A" w14:textId="4E594E41" w:rsidR="00985E0A" w:rsidRDefault="00985E0A" w:rsidP="00985E0A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>Game played</w:t>
      </w:r>
    </w:p>
    <w:p w14:paraId="531BE3F0" w14:textId="2A2D4E21" w:rsidR="004D306B" w:rsidRPr="00EE4FBB" w:rsidRDefault="004D306B" w:rsidP="00985E0A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6458919D" w14:textId="400675D0" w:rsidR="00985E0A" w:rsidRPr="00EE4FBB" w:rsidRDefault="00985E0A" w:rsidP="00985E0A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>Short description of the game</w:t>
      </w:r>
      <w:r w:rsidR="004D306B">
        <w:rPr>
          <w:rFonts w:ascii="Calibri" w:hAnsi="Calibri" w:cs="Calibri"/>
          <w:sz w:val="24"/>
          <w:szCs w:val="24"/>
          <w:lang w:val="en-GB"/>
        </w:rPr>
        <w:t>, including its purpose</w:t>
      </w:r>
    </w:p>
    <w:p w14:paraId="2152C9B6" w14:textId="77777777" w:rsidR="00912A26" w:rsidRPr="00EE4FBB" w:rsidRDefault="00912A26" w:rsidP="00912A26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00111ED1" w14:textId="77777777" w:rsidR="00912A26" w:rsidRPr="00EE4FBB" w:rsidRDefault="00912A26" w:rsidP="00912A26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2BD7E748" w14:textId="77777777" w:rsidR="00912A26" w:rsidRPr="00EE4FBB" w:rsidRDefault="00912A26" w:rsidP="00912A26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14D08735" w14:textId="77777777" w:rsidR="00912A26" w:rsidRPr="00EE4FBB" w:rsidRDefault="00912A26" w:rsidP="00912A26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1EDFB966" w14:textId="77777777" w:rsidR="00912A26" w:rsidRPr="00EE4FBB" w:rsidRDefault="00912A26" w:rsidP="00912A26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2C2914AC" w14:textId="67C6AC15" w:rsidR="00985E0A" w:rsidRDefault="00985E0A" w:rsidP="00985E0A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>Did you enjoy it?</w:t>
      </w:r>
      <w:r w:rsidR="00753F22" w:rsidRPr="00EE4FBB">
        <w:rPr>
          <w:rFonts w:ascii="Calibri" w:hAnsi="Calibri" w:cs="Calibri"/>
          <w:sz w:val="24"/>
          <w:szCs w:val="24"/>
          <w:lang w:val="en-GB"/>
        </w:rPr>
        <w:t xml:space="preserve"> Why/Why not?</w:t>
      </w:r>
    </w:p>
    <w:p w14:paraId="2D1562DE" w14:textId="784F9389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64C8DCFF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08D2FFC7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21AB204E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5922F4C7" w14:textId="393742E8" w:rsidR="004D306B" w:rsidRPr="00EE4FBB" w:rsidRDefault="004D306B" w:rsidP="00985E0A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118AF52F" w14:textId="180E888A" w:rsidR="00985E0A" w:rsidRDefault="00985E0A" w:rsidP="00985E0A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 xml:space="preserve">Can any </w:t>
      </w:r>
      <w:r w:rsidR="00753F22" w:rsidRPr="00EE4FBB">
        <w:rPr>
          <w:rFonts w:ascii="Calibri" w:hAnsi="Calibri" w:cs="Calibri"/>
          <w:sz w:val="24"/>
          <w:szCs w:val="24"/>
          <w:lang w:val="en-GB"/>
        </w:rPr>
        <w:t>aspects</w:t>
      </w:r>
      <w:r w:rsidRPr="00EE4FBB">
        <w:rPr>
          <w:rFonts w:ascii="Calibri" w:hAnsi="Calibri" w:cs="Calibri"/>
          <w:sz w:val="24"/>
          <w:szCs w:val="24"/>
          <w:lang w:val="en-GB"/>
        </w:rPr>
        <w:t xml:space="preserve"> of the game be used in your escape game or personal projects</w:t>
      </w:r>
      <w:r w:rsidR="00753F22" w:rsidRPr="00EE4FBB">
        <w:rPr>
          <w:rFonts w:ascii="Calibri" w:hAnsi="Calibri" w:cs="Calibri"/>
          <w:sz w:val="24"/>
          <w:szCs w:val="24"/>
          <w:lang w:val="en-GB"/>
        </w:rPr>
        <w:t xml:space="preserve"> (including Maths/IE projects)</w:t>
      </w:r>
      <w:r w:rsidRPr="00EE4FBB">
        <w:rPr>
          <w:rFonts w:ascii="Calibri" w:hAnsi="Calibri" w:cs="Calibri"/>
          <w:sz w:val="24"/>
          <w:szCs w:val="24"/>
          <w:lang w:val="en-GB"/>
        </w:rPr>
        <w:t>?</w:t>
      </w:r>
    </w:p>
    <w:p w14:paraId="0083D6F6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5CDA4208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3C2407C1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4D4A5659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37DF6900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10CC0895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7E71FEF6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764F2477" w14:textId="5596E774" w:rsidR="004D306B" w:rsidRPr="00EE4FBB" w:rsidRDefault="00912A26" w:rsidP="004D306B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40E38C" wp14:editId="04B2BEB9">
                <wp:simplePos x="0" y="0"/>
                <wp:positionH relativeFrom="column">
                  <wp:posOffset>-2045970</wp:posOffset>
                </wp:positionH>
                <wp:positionV relativeFrom="paragraph">
                  <wp:posOffset>-273141</wp:posOffset>
                </wp:positionV>
                <wp:extent cx="1763485" cy="9394452"/>
                <wp:effectExtent l="0" t="0" r="14605" b="1651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485" cy="939445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4A609" w14:textId="77777777" w:rsidR="004D306B" w:rsidRPr="00F518C2" w:rsidRDefault="004D306B" w:rsidP="004D306B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F518C2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Space for notes/vocabulary: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E38C" id="Zone de texte 3" o:spid="_x0000_s1030" type="#_x0000_t202" style="position:absolute;margin-left:-161.1pt;margin-top:-21.5pt;width:138.85pt;height:739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" fillcolor="white [3201]" strokecolor="#4472c4 [3204]" strokeweight="1pt">
                <v:textbox>
                  <w:txbxContent>
                    <w:p w14:paraId="4E04A609" w14:textId="77777777" w:rsidR="004D306B" w:rsidRPr="00F518C2" w:rsidRDefault="004D306B" w:rsidP="004D306B">
                      <w:pP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GB"/>
                        </w:rPr>
                      </w:pPr>
                      <w:r w:rsidRPr="00F518C2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GB"/>
                        </w:rPr>
                        <w:t>Space for notes/vocabulary:</w:t>
                      </w:r>
                    </w:p>
                  </w:txbxContent>
                </v:textbox>
              </v:shape>
            </w:pict>
          </mc:Fallback>
        </mc:AlternateContent>
      </w:r>
      <w:r w:rsidR="004D306B"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0098C9D6" w14:textId="1B73A4F8" w:rsidR="004D306B" w:rsidRPr="00EE4FBB" w:rsidRDefault="004D306B" w:rsidP="00985E0A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41B0EBE4" w14:textId="7EE94D0C" w:rsidR="00753F22" w:rsidRDefault="00753F22" w:rsidP="00985E0A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>Any other relevant experiences from your English/Maths/IE classes this week?</w:t>
      </w:r>
    </w:p>
    <w:p w14:paraId="30B3659E" w14:textId="2BE2E0C4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6D4E3DA1" w14:textId="595CBBA1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6D9F4485" w14:textId="5A5898F6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1214860D" w14:textId="53808466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38674B35" w14:textId="5437DEFF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6DBD09B7" w14:textId="0D5E29BF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082AAD0A" w14:textId="7D432F98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15CBF7AA" w14:textId="3EEACB8C" w:rsidR="004D306B" w:rsidRPr="004D306B" w:rsidRDefault="004D306B" w:rsidP="004D306B">
      <w:pPr>
        <w:rPr>
          <w:rFonts w:ascii="Calibri" w:hAnsi="Calibri" w:cs="Calibri"/>
          <w:color w:val="1F3864" w:themeColor="accent1" w:themeShade="80"/>
          <w:sz w:val="28"/>
          <w:szCs w:val="28"/>
          <w:lang w:val="en-GB"/>
        </w:rPr>
      </w:pPr>
      <w:r w:rsidRPr="004D306B">
        <w:rPr>
          <w:rFonts w:ascii="Calibri" w:hAnsi="Calibri" w:cs="Calibri"/>
          <w:color w:val="1F3864" w:themeColor="accent1" w:themeShade="80"/>
          <w:sz w:val="28"/>
          <w:szCs w:val="28"/>
          <w:lang w:val="en-GB"/>
        </w:rPr>
        <w:t>Class #</w:t>
      </w:r>
      <w:r w:rsidR="00912A26">
        <w:rPr>
          <w:rFonts w:ascii="Calibri" w:hAnsi="Calibri" w:cs="Calibri"/>
          <w:color w:val="1F3864" w:themeColor="accent1" w:themeShade="80"/>
          <w:sz w:val="28"/>
          <w:szCs w:val="28"/>
          <w:lang w:val="en-GB"/>
        </w:rPr>
        <w:t>2</w:t>
      </w:r>
      <w:r w:rsidRPr="004D306B">
        <w:rPr>
          <w:rFonts w:ascii="Calibri" w:hAnsi="Calibri" w:cs="Calibri"/>
          <w:color w:val="1F3864" w:themeColor="accent1" w:themeShade="80"/>
          <w:sz w:val="28"/>
          <w:szCs w:val="28"/>
          <w:lang w:val="en-GB"/>
        </w:rPr>
        <w:tab/>
        <w:t>Date:</w:t>
      </w:r>
    </w:p>
    <w:p w14:paraId="4CE8F618" w14:textId="745D8597" w:rsidR="004D306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>Game played</w:t>
      </w:r>
    </w:p>
    <w:p w14:paraId="2035DF8C" w14:textId="5F044DD1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4DCDB5C1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>Short description of the game</w:t>
      </w:r>
      <w:r>
        <w:rPr>
          <w:rFonts w:ascii="Calibri" w:hAnsi="Calibri" w:cs="Calibri"/>
          <w:sz w:val="24"/>
          <w:szCs w:val="24"/>
          <w:lang w:val="en-GB"/>
        </w:rPr>
        <w:t>, including its purpose</w:t>
      </w:r>
    </w:p>
    <w:p w14:paraId="07D839ED" w14:textId="77777777" w:rsidR="00912A26" w:rsidRPr="00EE4FBB" w:rsidRDefault="00912A26" w:rsidP="00912A26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0D32F199" w14:textId="77777777" w:rsidR="00912A26" w:rsidRPr="00EE4FBB" w:rsidRDefault="00912A26" w:rsidP="00912A26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766B2C68" w14:textId="77777777" w:rsidR="00912A26" w:rsidRPr="00EE4FBB" w:rsidRDefault="00912A26" w:rsidP="00912A26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089389F8" w14:textId="77777777" w:rsidR="00912A26" w:rsidRPr="00EE4FBB" w:rsidRDefault="00912A26" w:rsidP="00912A26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1F20B00F" w14:textId="77777777" w:rsidR="00912A26" w:rsidRPr="00EE4FBB" w:rsidRDefault="00912A26" w:rsidP="00912A26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67C29A48" w14:textId="5B80C1C0" w:rsidR="004D306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>Did you enjoy it? Why/Why not?</w:t>
      </w:r>
    </w:p>
    <w:p w14:paraId="2FA5AEF3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02355E3F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546D52AE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0109B51C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6C7599C2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76989638" w14:textId="77777777" w:rsidR="004D306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>Can any aspects of the game be used in your escape game or personal projects (including Maths/IE projects)?</w:t>
      </w:r>
    </w:p>
    <w:p w14:paraId="56C7D98E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4BF1F620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1C7C05CA" w14:textId="42639769" w:rsidR="004D306B" w:rsidRPr="00EE4FBB" w:rsidRDefault="00912A26" w:rsidP="004D306B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24E9F8" wp14:editId="497274B1">
                <wp:simplePos x="0" y="0"/>
                <wp:positionH relativeFrom="column">
                  <wp:posOffset>-2045970</wp:posOffset>
                </wp:positionH>
                <wp:positionV relativeFrom="paragraph">
                  <wp:posOffset>-142603</wp:posOffset>
                </wp:positionV>
                <wp:extent cx="1763485" cy="9394452"/>
                <wp:effectExtent l="0" t="0" r="14605" b="1651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485" cy="939445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3BB6C" w14:textId="77777777" w:rsidR="004D306B" w:rsidRPr="00F518C2" w:rsidRDefault="004D306B" w:rsidP="004D306B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F518C2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Space for notes/vocabulary: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E9F8" id="Zone de texte 13" o:spid="_x0000_s1031" type="#_x0000_t202" style="position:absolute;margin-left:-161.1pt;margin-top:-11.25pt;width:138.85pt;height:739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" fillcolor="white [3201]" strokecolor="#4472c4 [3204]" strokeweight="1pt">
                <v:textbox>
                  <w:txbxContent>
                    <w:p w14:paraId="65F3BB6C" w14:textId="77777777" w:rsidR="004D306B" w:rsidRPr="00F518C2" w:rsidRDefault="004D306B" w:rsidP="004D306B">
                      <w:pP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GB"/>
                        </w:rPr>
                      </w:pPr>
                      <w:r w:rsidRPr="00F518C2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GB"/>
                        </w:rPr>
                        <w:t>Space for notes/vocabulary:</w:t>
                      </w:r>
                    </w:p>
                  </w:txbxContent>
                </v:textbox>
              </v:shape>
            </w:pict>
          </mc:Fallback>
        </mc:AlternateContent>
      </w:r>
      <w:r w:rsidR="004D306B"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5CF6D9E4" w14:textId="7779B8E0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0511F2EC" w14:textId="5EAEF6C1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1CA0FB36" w14:textId="0A400B9A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66D21849" w14:textId="16527AF1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24FAA846" w14:textId="3D5B4C50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3F1653A8" w14:textId="64E5F785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56941FC8" w14:textId="4D2C5C54" w:rsidR="004D306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>Any other relevant experiences from your English/Maths/IE classes this week?</w:t>
      </w:r>
    </w:p>
    <w:p w14:paraId="0B942E00" w14:textId="1758D146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4EB57085" w14:textId="0068752B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21AA72D6" w14:textId="3F39C1A0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23045163" w14:textId="5F60A16A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77B30E0A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2B2E95FD" w14:textId="1104A65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353CC43B" w14:textId="524E664B" w:rsidR="004D306B" w:rsidRPr="00EE4FBB" w:rsidRDefault="004D306B" w:rsidP="004D306B">
      <w:pPr>
        <w:pBdr>
          <w:bottom w:val="single" w:sz="6" w:space="1" w:color="auto"/>
        </w:pBd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4A21B740" w14:textId="7C11A91E" w:rsidR="004D306B" w:rsidRPr="004D306B" w:rsidRDefault="004D306B" w:rsidP="004D306B">
      <w:pPr>
        <w:rPr>
          <w:rFonts w:ascii="Calibri" w:hAnsi="Calibri" w:cs="Calibri"/>
          <w:color w:val="1F3864" w:themeColor="accent1" w:themeShade="80"/>
          <w:sz w:val="28"/>
          <w:szCs w:val="28"/>
          <w:lang w:val="en-GB"/>
        </w:rPr>
      </w:pPr>
      <w:r w:rsidRPr="004D306B">
        <w:rPr>
          <w:rFonts w:ascii="Calibri" w:hAnsi="Calibri" w:cs="Calibri"/>
          <w:color w:val="1F3864" w:themeColor="accent1" w:themeShade="80"/>
          <w:sz w:val="28"/>
          <w:szCs w:val="28"/>
          <w:lang w:val="en-GB"/>
        </w:rPr>
        <w:t>Class #</w:t>
      </w:r>
      <w:r w:rsidR="00912A26">
        <w:rPr>
          <w:rFonts w:ascii="Calibri" w:hAnsi="Calibri" w:cs="Calibri"/>
          <w:color w:val="1F3864" w:themeColor="accent1" w:themeShade="80"/>
          <w:sz w:val="28"/>
          <w:szCs w:val="28"/>
          <w:lang w:val="en-GB"/>
        </w:rPr>
        <w:t>3</w:t>
      </w:r>
      <w:r w:rsidRPr="004D306B">
        <w:rPr>
          <w:rFonts w:ascii="Calibri" w:hAnsi="Calibri" w:cs="Calibri"/>
          <w:color w:val="1F3864" w:themeColor="accent1" w:themeShade="80"/>
          <w:sz w:val="28"/>
          <w:szCs w:val="28"/>
          <w:lang w:val="en-GB"/>
        </w:rPr>
        <w:t xml:space="preserve"> </w:t>
      </w:r>
      <w:r w:rsidRPr="004D306B">
        <w:rPr>
          <w:rFonts w:ascii="Calibri" w:hAnsi="Calibri" w:cs="Calibri"/>
          <w:color w:val="1F3864" w:themeColor="accent1" w:themeShade="80"/>
          <w:sz w:val="28"/>
          <w:szCs w:val="28"/>
          <w:lang w:val="en-GB"/>
        </w:rPr>
        <w:tab/>
        <w:t>Date:</w:t>
      </w:r>
    </w:p>
    <w:p w14:paraId="0A7FEC2B" w14:textId="3DEFB343" w:rsidR="004D306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>Game played</w:t>
      </w:r>
    </w:p>
    <w:p w14:paraId="6893DFE5" w14:textId="0E86E7F8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0C014FD4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>Short description of the game</w:t>
      </w:r>
      <w:r>
        <w:rPr>
          <w:rFonts w:ascii="Calibri" w:hAnsi="Calibri" w:cs="Calibri"/>
          <w:sz w:val="24"/>
          <w:szCs w:val="24"/>
          <w:lang w:val="en-GB"/>
        </w:rPr>
        <w:t>, including its purpose</w:t>
      </w:r>
    </w:p>
    <w:p w14:paraId="440EF56F" w14:textId="77777777" w:rsidR="00912A26" w:rsidRPr="00EE4FBB" w:rsidRDefault="00912A26" w:rsidP="00912A26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0CEA6FD4" w14:textId="77777777" w:rsidR="00912A26" w:rsidRPr="00EE4FBB" w:rsidRDefault="00912A26" w:rsidP="00912A26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18D0DCF4" w14:textId="77777777" w:rsidR="00912A26" w:rsidRPr="00EE4FBB" w:rsidRDefault="00912A26" w:rsidP="00912A26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1FB93451" w14:textId="77777777" w:rsidR="00912A26" w:rsidRPr="00EE4FBB" w:rsidRDefault="00912A26" w:rsidP="00912A26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1F18B955" w14:textId="77777777" w:rsidR="00912A26" w:rsidRPr="00EE4FBB" w:rsidRDefault="00912A26" w:rsidP="00912A26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29602041" w14:textId="7A9EE4DB" w:rsidR="004D306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>Did you enjoy it? Why/Why not?</w:t>
      </w:r>
    </w:p>
    <w:p w14:paraId="67C225D8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1E32AD35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192B86A6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35D95137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6D0D8CAF" w14:textId="1F659E05" w:rsidR="004D306B" w:rsidRPr="00EE4FBB" w:rsidRDefault="00912A26" w:rsidP="004D306B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C9DF03" wp14:editId="6FDA2A2E">
                <wp:simplePos x="0" y="0"/>
                <wp:positionH relativeFrom="column">
                  <wp:posOffset>-2002155</wp:posOffset>
                </wp:positionH>
                <wp:positionV relativeFrom="paragraph">
                  <wp:posOffset>-397238</wp:posOffset>
                </wp:positionV>
                <wp:extent cx="1763485" cy="9394452"/>
                <wp:effectExtent l="0" t="0" r="14605" b="1651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485" cy="939445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4ADC9" w14:textId="77777777" w:rsidR="004D306B" w:rsidRPr="00F518C2" w:rsidRDefault="004D306B" w:rsidP="004D306B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F518C2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Space for notes/vocabulary: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9DF03" id="Zone de texte 14" o:spid="_x0000_s1032" type="#_x0000_t202" style="position:absolute;margin-left:-157.65pt;margin-top:-31.3pt;width:138.85pt;height:739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" fillcolor="white [3201]" strokecolor="#4472c4 [3204]" strokeweight="1pt">
                <v:textbox>
                  <w:txbxContent>
                    <w:p w14:paraId="6E14ADC9" w14:textId="77777777" w:rsidR="004D306B" w:rsidRPr="00F518C2" w:rsidRDefault="004D306B" w:rsidP="004D306B">
                      <w:pP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GB"/>
                        </w:rPr>
                      </w:pPr>
                      <w:r w:rsidRPr="00F518C2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GB"/>
                        </w:rPr>
                        <w:t>Space for notes/vocabulary:</w:t>
                      </w:r>
                    </w:p>
                  </w:txbxContent>
                </v:textbox>
              </v:shape>
            </w:pict>
          </mc:Fallback>
        </mc:AlternateContent>
      </w:r>
      <w:r w:rsidR="004D306B"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3BDB1062" w14:textId="5E96AFA2" w:rsidR="004D306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>Can any aspects of the game be used in your escape game or personal projects (including Maths/IE projects)?</w:t>
      </w:r>
    </w:p>
    <w:p w14:paraId="5E104E5A" w14:textId="06122EFC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329AA8DD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724CFBC7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0E63E4CD" w14:textId="179420C5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294D4858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14DD1078" w14:textId="03F49543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7FCD7D6B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09516A0F" w14:textId="04530B88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135E826A" w14:textId="208D6B63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2BBDE27E" w14:textId="51089CB5" w:rsidR="004D306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>Any other relevant experiences from your English/Maths/IE classes this week?</w:t>
      </w:r>
    </w:p>
    <w:p w14:paraId="2EA6C847" w14:textId="2C35FEAD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4F5E10BA" w14:textId="34A0FF0E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66B48D9A" w14:textId="532374EA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37A94B93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74C51F31" w14:textId="7E0FA170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494A7E01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0FAF9CEE" w14:textId="79B72AEB" w:rsidR="004D306B" w:rsidRPr="00EE4FBB" w:rsidRDefault="004D306B" w:rsidP="004D306B">
      <w:pPr>
        <w:pBdr>
          <w:bottom w:val="single" w:sz="6" w:space="1" w:color="auto"/>
        </w:pBd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2379E976" w14:textId="4F0D9338" w:rsidR="004D306B" w:rsidRPr="004D306B" w:rsidRDefault="004D306B" w:rsidP="004D306B">
      <w:pPr>
        <w:rPr>
          <w:rFonts w:ascii="Calibri" w:hAnsi="Calibri" w:cs="Calibri"/>
          <w:color w:val="1F3864" w:themeColor="accent1" w:themeShade="80"/>
          <w:sz w:val="28"/>
          <w:szCs w:val="28"/>
          <w:lang w:val="en-GB"/>
        </w:rPr>
      </w:pPr>
      <w:r w:rsidRPr="004D306B">
        <w:rPr>
          <w:rFonts w:ascii="Calibri" w:hAnsi="Calibri" w:cs="Calibri"/>
          <w:color w:val="1F3864" w:themeColor="accent1" w:themeShade="80"/>
          <w:sz w:val="28"/>
          <w:szCs w:val="28"/>
          <w:lang w:val="en-GB"/>
        </w:rPr>
        <w:t>Class #</w:t>
      </w:r>
      <w:r w:rsidR="00912A26">
        <w:rPr>
          <w:rFonts w:ascii="Calibri" w:hAnsi="Calibri" w:cs="Calibri"/>
          <w:color w:val="1F3864" w:themeColor="accent1" w:themeShade="80"/>
          <w:sz w:val="28"/>
          <w:szCs w:val="28"/>
          <w:lang w:val="en-GB"/>
        </w:rPr>
        <w:t>4</w:t>
      </w:r>
      <w:r w:rsidRPr="004D306B">
        <w:rPr>
          <w:rFonts w:ascii="Calibri" w:hAnsi="Calibri" w:cs="Calibri"/>
          <w:color w:val="1F3864" w:themeColor="accent1" w:themeShade="80"/>
          <w:sz w:val="28"/>
          <w:szCs w:val="28"/>
          <w:lang w:val="en-GB"/>
        </w:rPr>
        <w:t xml:space="preserve"> </w:t>
      </w:r>
      <w:r w:rsidRPr="004D306B">
        <w:rPr>
          <w:rFonts w:ascii="Calibri" w:hAnsi="Calibri" w:cs="Calibri"/>
          <w:color w:val="1F3864" w:themeColor="accent1" w:themeShade="80"/>
          <w:sz w:val="28"/>
          <w:szCs w:val="28"/>
          <w:lang w:val="en-GB"/>
        </w:rPr>
        <w:tab/>
        <w:t>Date:</w:t>
      </w:r>
    </w:p>
    <w:p w14:paraId="16FE1A74" w14:textId="402F8205" w:rsidR="004D306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>Game played</w:t>
      </w:r>
    </w:p>
    <w:p w14:paraId="2D498BAA" w14:textId="23682D36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797FC315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>Short description of the game</w:t>
      </w:r>
      <w:r>
        <w:rPr>
          <w:rFonts w:ascii="Calibri" w:hAnsi="Calibri" w:cs="Calibri"/>
          <w:sz w:val="24"/>
          <w:szCs w:val="24"/>
          <w:lang w:val="en-GB"/>
        </w:rPr>
        <w:t>, including its purpose</w:t>
      </w:r>
    </w:p>
    <w:p w14:paraId="128AA44F" w14:textId="77777777" w:rsidR="00912A26" w:rsidRPr="00EE4FBB" w:rsidRDefault="00912A26" w:rsidP="00912A26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6BCE278A" w14:textId="77777777" w:rsidR="00912A26" w:rsidRPr="00EE4FBB" w:rsidRDefault="00912A26" w:rsidP="00912A26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5ECFC5DA" w14:textId="77777777" w:rsidR="00912A26" w:rsidRPr="00EE4FBB" w:rsidRDefault="00912A26" w:rsidP="00912A26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63E62B9D" w14:textId="77777777" w:rsidR="00912A26" w:rsidRPr="00EE4FBB" w:rsidRDefault="00912A26" w:rsidP="00912A26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102403B3" w14:textId="77777777" w:rsidR="00912A26" w:rsidRPr="00EE4FBB" w:rsidRDefault="00912A26" w:rsidP="00912A26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356C0406" w14:textId="736FB703" w:rsidR="004D306B" w:rsidRDefault="00912A26" w:rsidP="004D306B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17F188" wp14:editId="4C56EDF8">
                <wp:simplePos x="0" y="0"/>
                <wp:positionH relativeFrom="column">
                  <wp:posOffset>-2002427</wp:posOffset>
                </wp:positionH>
                <wp:positionV relativeFrom="paragraph">
                  <wp:posOffset>-159475</wp:posOffset>
                </wp:positionV>
                <wp:extent cx="1763485" cy="9394452"/>
                <wp:effectExtent l="0" t="0" r="14605" b="1651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485" cy="939445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D7F06" w14:textId="77777777" w:rsidR="004D306B" w:rsidRPr="00F518C2" w:rsidRDefault="004D306B" w:rsidP="004D306B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F518C2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Space for notes/vocabulary: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7F188" id="Zone de texte 19" o:spid="_x0000_s1033" type="#_x0000_t202" style="position:absolute;margin-left:-157.65pt;margin-top:-12.55pt;width:138.85pt;height:739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" fillcolor="white [3201]" strokecolor="#4472c4 [3204]" strokeweight="1pt">
                <v:textbox>
                  <w:txbxContent>
                    <w:p w14:paraId="329D7F06" w14:textId="77777777" w:rsidR="004D306B" w:rsidRPr="00F518C2" w:rsidRDefault="004D306B" w:rsidP="004D306B">
                      <w:pP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GB"/>
                        </w:rPr>
                      </w:pPr>
                      <w:r w:rsidRPr="00F518C2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GB"/>
                        </w:rPr>
                        <w:t>Space for notes/vocabulary:</w:t>
                      </w:r>
                    </w:p>
                  </w:txbxContent>
                </v:textbox>
              </v:shape>
            </w:pict>
          </mc:Fallback>
        </mc:AlternateContent>
      </w:r>
      <w:r w:rsidR="004D306B" w:rsidRPr="00EE4FBB">
        <w:rPr>
          <w:rFonts w:ascii="Calibri" w:hAnsi="Calibri" w:cs="Calibri"/>
          <w:sz w:val="24"/>
          <w:szCs w:val="24"/>
          <w:lang w:val="en-GB"/>
        </w:rPr>
        <w:t>Did you enjoy it? Why/Why not?</w:t>
      </w:r>
    </w:p>
    <w:p w14:paraId="0BE33CB7" w14:textId="49CB9871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279CE67D" w14:textId="6D422971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4943111E" w14:textId="413826CF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2CF47F38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3AC16096" w14:textId="5EA47C62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27A31AC8" w14:textId="77777777" w:rsidR="004D306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>Can any aspects of the game be used in your escape game or personal projects (including Maths/IE projects)?</w:t>
      </w:r>
    </w:p>
    <w:p w14:paraId="37473EA7" w14:textId="194B021C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433B57E5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56A7D41E" w14:textId="3866B61A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7F815A43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2070B49A" w14:textId="4C82F75C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1ECD3FF4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431B3C79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06EBB6B7" w14:textId="0F08A2E3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1BCD4C45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2DF3B8FA" w14:textId="52B56D68" w:rsidR="004D306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>Any other relevant experiences from your English/Maths/IE classes this week?</w:t>
      </w:r>
    </w:p>
    <w:p w14:paraId="7A0C145A" w14:textId="741C2D71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3C75B01D" w14:textId="77C248CC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09F22646" w14:textId="61537F5A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29B307D3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543FEC90" w14:textId="0A20A986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33633205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7F82BE42" w14:textId="18456F60" w:rsidR="004D306B" w:rsidRPr="00EE4FBB" w:rsidRDefault="004D306B" w:rsidP="004D306B">
      <w:pPr>
        <w:pBdr>
          <w:bottom w:val="single" w:sz="6" w:space="1" w:color="auto"/>
        </w:pBd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3F2046AE" w14:textId="738FA22F" w:rsidR="004D306B" w:rsidRPr="004D306B" w:rsidRDefault="004D306B" w:rsidP="004D306B">
      <w:pPr>
        <w:rPr>
          <w:rFonts w:ascii="Calibri" w:hAnsi="Calibri" w:cs="Calibri"/>
          <w:color w:val="1F3864" w:themeColor="accent1" w:themeShade="80"/>
          <w:sz w:val="28"/>
          <w:szCs w:val="28"/>
          <w:lang w:val="en-GB"/>
        </w:rPr>
      </w:pPr>
      <w:r w:rsidRPr="004D306B">
        <w:rPr>
          <w:rFonts w:ascii="Calibri" w:hAnsi="Calibri" w:cs="Calibri"/>
          <w:color w:val="1F3864" w:themeColor="accent1" w:themeShade="80"/>
          <w:sz w:val="28"/>
          <w:szCs w:val="28"/>
          <w:lang w:val="en-GB"/>
        </w:rPr>
        <w:t>Class #_</w:t>
      </w:r>
      <w:r w:rsidR="00912A26">
        <w:rPr>
          <w:rFonts w:ascii="Calibri" w:hAnsi="Calibri" w:cs="Calibri"/>
          <w:color w:val="1F3864" w:themeColor="accent1" w:themeShade="80"/>
          <w:sz w:val="28"/>
          <w:szCs w:val="28"/>
          <w:lang w:val="en-GB"/>
        </w:rPr>
        <w:t>5</w:t>
      </w:r>
      <w:r w:rsidRPr="004D306B">
        <w:rPr>
          <w:rFonts w:ascii="Calibri" w:hAnsi="Calibri" w:cs="Calibri"/>
          <w:color w:val="1F3864" w:themeColor="accent1" w:themeShade="80"/>
          <w:sz w:val="28"/>
          <w:szCs w:val="28"/>
          <w:lang w:val="en-GB"/>
        </w:rPr>
        <w:tab/>
        <w:t>Date:</w:t>
      </w:r>
    </w:p>
    <w:p w14:paraId="54444745" w14:textId="78F2535B" w:rsidR="004D306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>Game played</w:t>
      </w:r>
    </w:p>
    <w:p w14:paraId="5A6EF589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6DCE6FF1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>Short description of the game</w:t>
      </w:r>
      <w:r>
        <w:rPr>
          <w:rFonts w:ascii="Calibri" w:hAnsi="Calibri" w:cs="Calibri"/>
          <w:sz w:val="24"/>
          <w:szCs w:val="24"/>
          <w:lang w:val="en-GB"/>
        </w:rPr>
        <w:t>, including its purpose</w:t>
      </w:r>
    </w:p>
    <w:p w14:paraId="50AE9F73" w14:textId="03BF3026" w:rsidR="00912A26" w:rsidRPr="00EE4FBB" w:rsidRDefault="00912A26" w:rsidP="00912A26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F719C6" wp14:editId="2BFA0A01">
                <wp:simplePos x="0" y="0"/>
                <wp:positionH relativeFrom="column">
                  <wp:posOffset>-2056765</wp:posOffset>
                </wp:positionH>
                <wp:positionV relativeFrom="paragraph">
                  <wp:posOffset>-237490</wp:posOffset>
                </wp:positionV>
                <wp:extent cx="1763485" cy="9394452"/>
                <wp:effectExtent l="0" t="0" r="14605" b="1651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485" cy="939445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875C0" w14:textId="77777777" w:rsidR="00912A26" w:rsidRPr="00F518C2" w:rsidRDefault="00912A26" w:rsidP="00912A2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F518C2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Space for notes/vocabulary: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19C6" id="Zone de texte 21" o:spid="_x0000_s1034" type="#_x0000_t202" style="position:absolute;margin-left:-161.95pt;margin-top:-18.7pt;width:138.85pt;height:739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" fillcolor="white [3201]" strokecolor="#4472c4 [3204]" strokeweight="1pt">
                <v:textbox>
                  <w:txbxContent>
                    <w:p w14:paraId="60C875C0" w14:textId="77777777" w:rsidR="00912A26" w:rsidRPr="00F518C2" w:rsidRDefault="00912A26" w:rsidP="00912A26">
                      <w:pP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GB"/>
                        </w:rPr>
                      </w:pPr>
                      <w:r w:rsidRPr="00F518C2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GB"/>
                        </w:rPr>
                        <w:t>Space for notes/vocabulary: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5627EC2C" w14:textId="1ADC66DB" w:rsidR="00912A26" w:rsidRPr="00EE4FBB" w:rsidRDefault="00912A26" w:rsidP="00912A26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549C3551" w14:textId="4D632E1E" w:rsidR="00912A26" w:rsidRPr="00EE4FBB" w:rsidRDefault="00912A26" w:rsidP="00912A26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07B63C65" w14:textId="0B8B7C2C" w:rsidR="00912A26" w:rsidRPr="00EE4FBB" w:rsidRDefault="00912A26" w:rsidP="00912A26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7537AB9B" w14:textId="01B4B33F" w:rsidR="00912A26" w:rsidRPr="00EE4FBB" w:rsidRDefault="00912A26" w:rsidP="00912A26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23A97553" w14:textId="0E68C1AB" w:rsidR="004D306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>Did you enjoy it? Why/Why not?</w:t>
      </w:r>
    </w:p>
    <w:p w14:paraId="3706C5E6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19E2CCBE" w14:textId="66120E68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2CD553BD" w14:textId="53A72015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0EFA54C7" w14:textId="034381CC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349304F9" w14:textId="7175D1D2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0732A485" w14:textId="29770938" w:rsidR="004D306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>Can any aspects of the game be used in your escape game or personal projects (including Maths/IE projects)?</w:t>
      </w:r>
    </w:p>
    <w:p w14:paraId="3CDE308C" w14:textId="60C2C832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32F94779" w14:textId="4F80B918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2037B3EB" w14:textId="138EDA1E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13FDF260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1048029A" w14:textId="65C05A2F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35988A7D" w14:textId="639BCDBF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3805AE42" w14:textId="436B3AE5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4CFAF371" w14:textId="79CF97F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525A0B3E" w14:textId="75B60D58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636E3784" w14:textId="3788CDCC" w:rsidR="004D306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>Any other relevant experiences from your English/Maths/IE classes this week?</w:t>
      </w:r>
    </w:p>
    <w:p w14:paraId="1654B5AC" w14:textId="5EBF09E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4ACA3E7B" w14:textId="365522D8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4BCBDAF6" w14:textId="7F1CD91C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669BE6E2" w14:textId="77777777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05F54BF0" w14:textId="3B97857F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71DB7B59" w14:textId="45FA4FC6" w:rsidR="004D306B" w:rsidRPr="00EE4FBB" w:rsidRDefault="004D306B" w:rsidP="004D306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bookmarkStart w:id="5" w:name="_Toc114080131"/>
    <w:p w14:paraId="2A3C202B" w14:textId="73CE64E0" w:rsidR="002F061B" w:rsidRPr="00EE4FBB" w:rsidRDefault="00912A26" w:rsidP="002F061B">
      <w:pPr>
        <w:pStyle w:val="Titre1"/>
        <w:rPr>
          <w:rFonts w:ascii="Calibri" w:hAnsi="Calibri" w:cs="Calibri"/>
          <w:lang w:val="en-GB"/>
        </w:rPr>
      </w:pPr>
      <w:r w:rsidRPr="00EE4FBB">
        <w:rPr>
          <w:rFonts w:ascii="Calibri" w:hAnsi="Calibri" w:cs="Calibri"/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614962" wp14:editId="621D5EE7">
                <wp:simplePos x="0" y="0"/>
                <wp:positionH relativeFrom="column">
                  <wp:posOffset>-2056856</wp:posOffset>
                </wp:positionH>
                <wp:positionV relativeFrom="paragraph">
                  <wp:posOffset>-306977</wp:posOffset>
                </wp:positionV>
                <wp:extent cx="1763485" cy="9394452"/>
                <wp:effectExtent l="0" t="0" r="14605" b="1651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485" cy="939445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02B03" w14:textId="77777777" w:rsidR="004D306B" w:rsidRPr="00F518C2" w:rsidRDefault="004D306B" w:rsidP="004D306B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F518C2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Space for notes/vocabulary: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14962" id="Zone de texte 20" o:spid="_x0000_s1035" type="#_x0000_t202" style="position:absolute;margin-left:-161.95pt;margin-top:-24.15pt;width:138.85pt;height:739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" fillcolor="white [3201]" strokecolor="#4472c4 [3204]" strokeweight="1pt">
                <v:textbox>
                  <w:txbxContent>
                    <w:p w14:paraId="75202B03" w14:textId="77777777" w:rsidR="004D306B" w:rsidRPr="00F518C2" w:rsidRDefault="004D306B" w:rsidP="004D306B">
                      <w:pP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GB"/>
                        </w:rPr>
                      </w:pPr>
                      <w:r w:rsidRPr="00F518C2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GB"/>
                        </w:rPr>
                        <w:t>Space for notes/vocabulary:</w:t>
                      </w:r>
                    </w:p>
                  </w:txbxContent>
                </v:textbox>
              </v:shape>
            </w:pict>
          </mc:Fallback>
        </mc:AlternateContent>
      </w:r>
      <w:r w:rsidRPr="00EE4FBB">
        <w:rPr>
          <w:rFonts w:ascii="Calibri" w:hAnsi="Calibri" w:cs="Calibri"/>
          <w:noProof/>
          <w:sz w:val="24"/>
          <w:szCs w:val="24"/>
          <w:lang w:val="en-GB"/>
        </w:rPr>
        <w:drawing>
          <wp:anchor distT="0" distB="0" distL="114300" distR="114300" simplePos="0" relativeHeight="251668480" behindDoc="1" locked="0" layoutInCell="1" allowOverlap="1" wp14:anchorId="7C77E6E2" wp14:editId="6AF9ECAE">
            <wp:simplePos x="0" y="0"/>
            <wp:positionH relativeFrom="column">
              <wp:posOffset>3575504</wp:posOffset>
            </wp:positionH>
            <wp:positionV relativeFrom="paragraph">
              <wp:posOffset>79193</wp:posOffset>
            </wp:positionV>
            <wp:extent cx="914400" cy="914400"/>
            <wp:effectExtent l="0" t="0" r="0" b="0"/>
            <wp:wrapTight wrapText="bothSides">
              <wp:wrapPolygon edited="0">
                <wp:start x="3000" y="3000"/>
                <wp:lineTo x="2400" y="7500"/>
                <wp:lineTo x="2400" y="14700"/>
                <wp:lineTo x="7500" y="18000"/>
                <wp:lineTo x="9600" y="18000"/>
                <wp:lineTo x="9900" y="19500"/>
                <wp:lineTo x="10200" y="20100"/>
                <wp:lineTo x="11400" y="20100"/>
                <wp:lineTo x="11700" y="19500"/>
                <wp:lineTo x="13200" y="18000"/>
                <wp:lineTo x="15600" y="18000"/>
                <wp:lineTo x="19200" y="15000"/>
                <wp:lineTo x="19200" y="6600"/>
                <wp:lineTo x="16200" y="5100"/>
                <wp:lineTo x="8100" y="3000"/>
                <wp:lineTo x="3000" y="3000"/>
              </wp:wrapPolygon>
            </wp:wrapTight>
            <wp:docPr id="10" name="Graphique 10" descr="Recherche de dossiers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Recherche de dossiers contour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61B" w:rsidRPr="00EE4FBB">
        <w:rPr>
          <w:rFonts w:ascii="Calibri" w:hAnsi="Calibri" w:cs="Calibri"/>
          <w:lang w:val="en-GB"/>
        </w:rPr>
        <w:t>Part 3</w:t>
      </w:r>
      <w:r w:rsidR="00D1523E">
        <w:rPr>
          <w:rFonts w:ascii="Calibri" w:hAnsi="Calibri" w:cs="Calibri"/>
          <w:lang w:val="en-GB"/>
        </w:rPr>
        <w:t>a</w:t>
      </w:r>
      <w:r w:rsidR="002F061B" w:rsidRPr="00EE4FBB">
        <w:rPr>
          <w:rFonts w:ascii="Calibri" w:hAnsi="Calibri" w:cs="Calibri"/>
          <w:lang w:val="en-GB"/>
        </w:rPr>
        <w:t xml:space="preserve">: Independent </w:t>
      </w:r>
      <w:r w:rsidR="00664CB5" w:rsidRPr="00EE4FBB">
        <w:rPr>
          <w:rFonts w:ascii="Calibri" w:hAnsi="Calibri" w:cs="Calibri"/>
          <w:lang w:val="en-GB"/>
        </w:rPr>
        <w:t>r</w:t>
      </w:r>
      <w:r w:rsidR="002F061B" w:rsidRPr="00EE4FBB">
        <w:rPr>
          <w:rFonts w:ascii="Calibri" w:hAnsi="Calibri" w:cs="Calibri"/>
          <w:lang w:val="en-GB"/>
        </w:rPr>
        <w:t>esearch</w:t>
      </w:r>
      <w:bookmarkEnd w:id="5"/>
    </w:p>
    <w:p w14:paraId="54768FF2" w14:textId="0FB2A1F0" w:rsidR="002F061B" w:rsidRDefault="002F061B" w:rsidP="002F061B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>Games/apps</w:t>
      </w:r>
      <w:r w:rsidR="00912A26">
        <w:rPr>
          <w:rFonts w:ascii="Calibri" w:hAnsi="Calibri" w:cs="Calibri"/>
          <w:sz w:val="24"/>
          <w:szCs w:val="24"/>
          <w:lang w:val="en-GB"/>
        </w:rPr>
        <w:t>/resources</w:t>
      </w:r>
      <w:r w:rsidRPr="00EE4FBB">
        <w:rPr>
          <w:rFonts w:ascii="Calibri" w:hAnsi="Calibri" w:cs="Calibri"/>
          <w:sz w:val="24"/>
          <w:szCs w:val="24"/>
          <w:lang w:val="en-GB"/>
        </w:rPr>
        <w:t xml:space="preserve"> I can use for</w:t>
      </w:r>
      <w:r w:rsidR="00D1523E">
        <w:rPr>
          <w:rFonts w:ascii="Calibri" w:hAnsi="Calibri" w:cs="Calibri"/>
          <w:sz w:val="24"/>
          <w:szCs w:val="24"/>
          <w:lang w:val="en-GB"/>
        </w:rPr>
        <w:t xml:space="preserve"> my</w:t>
      </w:r>
      <w:r w:rsidRPr="00EE4FBB">
        <w:rPr>
          <w:rFonts w:ascii="Calibri" w:hAnsi="Calibri" w:cs="Calibri"/>
          <w:sz w:val="24"/>
          <w:szCs w:val="24"/>
          <w:lang w:val="en-GB"/>
        </w:rPr>
        <w:t xml:space="preserve"> English </w:t>
      </w:r>
      <w:r w:rsidR="00D1523E">
        <w:rPr>
          <w:rFonts w:ascii="Calibri" w:hAnsi="Calibri" w:cs="Calibri"/>
          <w:sz w:val="24"/>
          <w:szCs w:val="24"/>
          <w:lang w:val="en-GB"/>
        </w:rPr>
        <w:t>objectives (Part 1):</w:t>
      </w:r>
    </w:p>
    <w:p w14:paraId="3F9A7942" w14:textId="599CE546" w:rsidR="00D1523E" w:rsidRDefault="00D1523E" w:rsidP="00D1523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75272EF" w14:textId="278BCAFF" w:rsidR="00D1523E" w:rsidRDefault="00D1523E" w:rsidP="00D1523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1101DA7" w14:textId="77777777" w:rsidR="00D1523E" w:rsidRPr="00EE4FBB" w:rsidRDefault="00D1523E" w:rsidP="00D1523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72E468EE" w14:textId="38F75B8C" w:rsidR="00D1523E" w:rsidRPr="00EE4FBB" w:rsidRDefault="00D1523E" w:rsidP="00D1523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</w:p>
    <w:p w14:paraId="4DB9DB0E" w14:textId="492104A8" w:rsidR="002F061B" w:rsidRDefault="002F061B" w:rsidP="002F061B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>Games/apps</w:t>
      </w:r>
      <w:r w:rsidR="00912A26">
        <w:rPr>
          <w:rFonts w:ascii="Calibri" w:hAnsi="Calibri" w:cs="Calibri"/>
          <w:sz w:val="24"/>
          <w:szCs w:val="24"/>
          <w:lang w:val="en-GB"/>
        </w:rPr>
        <w:t>/resources</w:t>
      </w:r>
      <w:r w:rsidRPr="00EE4FBB">
        <w:rPr>
          <w:rFonts w:ascii="Calibri" w:hAnsi="Calibri" w:cs="Calibri"/>
          <w:sz w:val="24"/>
          <w:szCs w:val="24"/>
          <w:lang w:val="en-GB"/>
        </w:rPr>
        <w:t xml:space="preserve"> I can use for Maths/IE </w:t>
      </w:r>
      <w:r w:rsidR="00D1523E">
        <w:rPr>
          <w:rFonts w:ascii="Calibri" w:hAnsi="Calibri" w:cs="Calibri"/>
          <w:sz w:val="24"/>
          <w:szCs w:val="24"/>
          <w:lang w:val="en-GB"/>
        </w:rPr>
        <w:t>objectives</w:t>
      </w:r>
    </w:p>
    <w:p w14:paraId="6D405F3F" w14:textId="35B4144D" w:rsidR="00D1523E" w:rsidRPr="00D1523E" w:rsidRDefault="00D1523E" w:rsidP="00D1523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D1523E"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992EEFE" w14:textId="77777777" w:rsidR="00D1523E" w:rsidRPr="00D1523E" w:rsidRDefault="00D1523E" w:rsidP="00D1523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D1523E"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047FEB92" w14:textId="11328E95" w:rsidR="00D1523E" w:rsidRPr="00D1523E" w:rsidRDefault="00D1523E" w:rsidP="00D1523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D1523E"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A7CEE1F" w14:textId="77777777" w:rsidR="00D1523E" w:rsidRPr="00D1523E" w:rsidRDefault="00D1523E" w:rsidP="00D1523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D1523E"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6EDD88F0" w14:textId="77777777" w:rsidR="00D1523E" w:rsidRPr="00D1523E" w:rsidRDefault="00D1523E" w:rsidP="00D1523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D1523E"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629A7C01" w14:textId="77777777" w:rsidR="00D1523E" w:rsidRDefault="00D1523E">
      <w:pPr>
        <w:spacing w:line="259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br w:type="page"/>
      </w:r>
    </w:p>
    <w:p w14:paraId="43D39C23" w14:textId="24D170A4" w:rsidR="00D1523E" w:rsidRPr="00D1523E" w:rsidRDefault="00D1523E" w:rsidP="00D1523E">
      <w:pPr>
        <w:pStyle w:val="Introduction"/>
        <w:rPr>
          <w:rFonts w:ascii="Calibri" w:hAnsi="Calibri" w:cs="Calibri"/>
          <w:color w:val="4472C4" w:themeColor="accent1"/>
          <w:lang w:val="en-GB"/>
        </w:rPr>
      </w:pPr>
      <w:r w:rsidRPr="00EE4FBB">
        <w:rPr>
          <w:rFonts w:ascii="Calibri" w:hAnsi="Calibri" w:cs="Calibri"/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CC4364" wp14:editId="0011904F">
                <wp:simplePos x="0" y="0"/>
                <wp:positionH relativeFrom="column">
                  <wp:posOffset>-1962364</wp:posOffset>
                </wp:positionH>
                <wp:positionV relativeFrom="paragraph">
                  <wp:posOffset>-292350</wp:posOffset>
                </wp:positionV>
                <wp:extent cx="1763485" cy="9394452"/>
                <wp:effectExtent l="0" t="0" r="14605" b="1651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485" cy="939445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79607" w14:textId="77777777" w:rsidR="00D1523E" w:rsidRPr="00F518C2" w:rsidRDefault="00D1523E" w:rsidP="00D1523E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F518C2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Space for notes/vocabulary: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C4364" id="Zone de texte 34" o:spid="_x0000_s1036" type="#_x0000_t202" style="position:absolute;margin-left:-154.5pt;margin-top:-23pt;width:138.85pt;height:739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" fillcolor="white [3201]" strokecolor="#4472c4 [3204]" strokeweight="1pt">
                <v:textbox>
                  <w:txbxContent>
                    <w:p w14:paraId="55079607" w14:textId="77777777" w:rsidR="00D1523E" w:rsidRPr="00F518C2" w:rsidRDefault="00D1523E" w:rsidP="00D1523E">
                      <w:pP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GB"/>
                        </w:rPr>
                      </w:pPr>
                      <w:r w:rsidRPr="00F518C2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GB"/>
                        </w:rPr>
                        <w:t>Space for notes/vocabulary:</w:t>
                      </w:r>
                    </w:p>
                  </w:txbxContent>
                </v:textbox>
              </v:shape>
            </w:pict>
          </mc:Fallback>
        </mc:AlternateContent>
      </w:r>
      <w:r w:rsidRPr="00D1523E">
        <w:rPr>
          <w:rFonts w:ascii="Calibri" w:hAnsi="Calibri" w:cs="Calibri"/>
          <w:color w:val="4472C4" w:themeColor="accent1"/>
          <w:lang w:val="en-GB"/>
        </w:rPr>
        <w:t>One article that you found interesting on learning through play</w:t>
      </w:r>
    </w:p>
    <w:p w14:paraId="2819D471" w14:textId="46E63998" w:rsidR="00D1523E" w:rsidRPr="00EE4FBB" w:rsidRDefault="00D1523E" w:rsidP="00D1523E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Title &amp; </w:t>
      </w:r>
      <w:r w:rsidRPr="00EE4FBB">
        <w:rPr>
          <w:rFonts w:ascii="Calibri" w:hAnsi="Calibri" w:cs="Calibri"/>
          <w:sz w:val="24"/>
          <w:szCs w:val="24"/>
          <w:lang w:val="en-GB"/>
        </w:rPr>
        <w:t>Link:</w:t>
      </w:r>
    </w:p>
    <w:p w14:paraId="01F7B1D8" w14:textId="06EE0003" w:rsidR="00D1523E" w:rsidRDefault="00D1523E" w:rsidP="00D1523E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>Description &amp; why you like it</w:t>
      </w:r>
      <w:r>
        <w:rPr>
          <w:rFonts w:ascii="Calibri" w:hAnsi="Calibri" w:cs="Calibri"/>
          <w:sz w:val="24"/>
          <w:szCs w:val="24"/>
          <w:lang w:val="en-GB"/>
        </w:rPr>
        <w:t>/why it was useful</w:t>
      </w:r>
    </w:p>
    <w:p w14:paraId="06C21900" w14:textId="047F6D3C" w:rsidR="00D1523E" w:rsidRPr="00D1523E" w:rsidRDefault="00D1523E" w:rsidP="00D1523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D1523E"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F45D9B5" w14:textId="689B3FFB" w:rsidR="00D1523E" w:rsidRPr="00D1523E" w:rsidRDefault="00D1523E" w:rsidP="00D1523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D1523E"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166E6731" w14:textId="58753DD1" w:rsidR="00D1523E" w:rsidRPr="00EE4FBB" w:rsidRDefault="00D1523E" w:rsidP="00D1523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D1523E"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4796D5D" w14:textId="1FB52FEF" w:rsidR="00D1523E" w:rsidRPr="00D1523E" w:rsidRDefault="00D1523E" w:rsidP="00D1523E">
      <w:pPr>
        <w:pStyle w:val="Introduction"/>
        <w:rPr>
          <w:rFonts w:ascii="Calibri" w:hAnsi="Calibri" w:cs="Calibri"/>
          <w:color w:val="4472C4" w:themeColor="accent1"/>
          <w:lang w:val="en-GB"/>
        </w:rPr>
      </w:pPr>
      <w:r w:rsidRPr="00D1523E">
        <w:rPr>
          <w:rFonts w:ascii="Calibri" w:hAnsi="Calibri" w:cs="Calibri"/>
          <w:color w:val="4472C4" w:themeColor="accent1"/>
          <w:lang w:val="en-GB"/>
        </w:rPr>
        <w:t xml:space="preserve">One video that you found interesting on </w:t>
      </w:r>
      <w:r>
        <w:rPr>
          <w:rFonts w:ascii="Calibri" w:hAnsi="Calibri" w:cs="Calibri"/>
          <w:color w:val="4472C4" w:themeColor="accent1"/>
          <w:lang w:val="en-GB"/>
        </w:rPr>
        <w:t>‘</w:t>
      </w:r>
      <w:r w:rsidRPr="00D1523E">
        <w:rPr>
          <w:rFonts w:ascii="Calibri" w:hAnsi="Calibri" w:cs="Calibri"/>
          <w:color w:val="4472C4" w:themeColor="accent1"/>
          <w:lang w:val="en-GB"/>
        </w:rPr>
        <w:t>learning through play</w:t>
      </w:r>
      <w:r>
        <w:rPr>
          <w:rFonts w:ascii="Calibri" w:hAnsi="Calibri" w:cs="Calibri"/>
          <w:color w:val="4472C4" w:themeColor="accent1"/>
          <w:lang w:val="en-GB"/>
        </w:rPr>
        <w:t>’</w:t>
      </w:r>
    </w:p>
    <w:p w14:paraId="616559DB" w14:textId="77777777" w:rsidR="00D1523E" w:rsidRPr="00EE4FBB" w:rsidRDefault="00D1523E" w:rsidP="00D1523E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Title &amp; </w:t>
      </w:r>
      <w:r w:rsidRPr="00EE4FBB">
        <w:rPr>
          <w:rFonts w:ascii="Calibri" w:hAnsi="Calibri" w:cs="Calibri"/>
          <w:sz w:val="24"/>
          <w:szCs w:val="24"/>
          <w:lang w:val="en-GB"/>
        </w:rPr>
        <w:t>Link:</w:t>
      </w:r>
    </w:p>
    <w:p w14:paraId="083514EF" w14:textId="77777777" w:rsidR="00D1523E" w:rsidRPr="00EE4FBB" w:rsidRDefault="00D1523E" w:rsidP="00D1523E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>Description &amp; why you like it</w:t>
      </w:r>
    </w:p>
    <w:p w14:paraId="18FC426F" w14:textId="77777777" w:rsidR="00D1523E" w:rsidRPr="00D1523E" w:rsidRDefault="00D1523E" w:rsidP="00D1523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D1523E"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08D5FB0" w14:textId="77777777" w:rsidR="00D1523E" w:rsidRPr="00D1523E" w:rsidRDefault="00D1523E" w:rsidP="00D1523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D1523E"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6A9CA1BA" w14:textId="77777777" w:rsidR="00D1523E" w:rsidRPr="00D1523E" w:rsidRDefault="00D1523E" w:rsidP="00D1523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D1523E"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92CB974" w14:textId="68F1DA65" w:rsidR="00D1523E" w:rsidRPr="00D1523E" w:rsidRDefault="00D1523E" w:rsidP="00D1523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D1523E"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bookmarkStart w:id="6" w:name="_Toc114080132"/>
    <w:p w14:paraId="004DB794" w14:textId="72000F6F" w:rsidR="00D1523E" w:rsidRPr="00EE4FBB" w:rsidRDefault="00D1523E" w:rsidP="00D1523E">
      <w:pPr>
        <w:pStyle w:val="Titre1"/>
        <w:rPr>
          <w:rFonts w:ascii="Calibri" w:hAnsi="Calibri" w:cs="Calibri"/>
          <w:lang w:val="en-GB"/>
        </w:rPr>
      </w:pPr>
      <w:r w:rsidRPr="00EE4FBB">
        <w:rPr>
          <w:rFonts w:ascii="Calibri" w:hAnsi="Calibri" w:cs="Calibri"/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5D1A2D" wp14:editId="04901C5E">
                <wp:simplePos x="0" y="0"/>
                <wp:positionH relativeFrom="column">
                  <wp:posOffset>-2013734</wp:posOffset>
                </wp:positionH>
                <wp:positionV relativeFrom="paragraph">
                  <wp:posOffset>-236777</wp:posOffset>
                </wp:positionV>
                <wp:extent cx="1763485" cy="9394452"/>
                <wp:effectExtent l="0" t="0" r="14605" b="1651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485" cy="939445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05F49" w14:textId="77777777" w:rsidR="00D1523E" w:rsidRPr="00F518C2" w:rsidRDefault="00D1523E" w:rsidP="00D1523E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F518C2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Space for notes/vocabulary: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1A2D" id="Zone de texte 35" o:spid="_x0000_s1037" type="#_x0000_t202" style="position:absolute;margin-left:-158.55pt;margin-top:-18.65pt;width:138.85pt;height:739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" fillcolor="white [3201]" strokecolor="#4472c4 [3204]" strokeweight="1pt">
                <v:textbox>
                  <w:txbxContent>
                    <w:p w14:paraId="4BF05F49" w14:textId="77777777" w:rsidR="00D1523E" w:rsidRPr="00F518C2" w:rsidRDefault="00D1523E" w:rsidP="00D1523E">
                      <w:pP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GB"/>
                        </w:rPr>
                      </w:pPr>
                      <w:r w:rsidRPr="00F518C2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GB"/>
                        </w:rPr>
                        <w:t>Space for notes/vocabulary: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lang w:val="en-GB"/>
        </w:rPr>
        <w:t>P</w:t>
      </w:r>
      <w:r w:rsidRPr="00EE4FBB">
        <w:rPr>
          <w:rFonts w:ascii="Calibri" w:hAnsi="Calibri" w:cs="Calibri"/>
          <w:lang w:val="en-GB"/>
        </w:rPr>
        <w:t>art 3</w:t>
      </w:r>
      <w:r>
        <w:rPr>
          <w:rFonts w:ascii="Calibri" w:hAnsi="Calibri" w:cs="Calibri"/>
          <w:lang w:val="en-GB"/>
        </w:rPr>
        <w:t>b:</w:t>
      </w:r>
      <w:r w:rsidRPr="00EE4FBB">
        <w:rPr>
          <w:rFonts w:ascii="Calibri" w:hAnsi="Calibri" w:cs="Calibri"/>
          <w:lang w:val="en-GB"/>
        </w:rPr>
        <w:t xml:space="preserve"> </w:t>
      </w:r>
      <w:r>
        <w:rPr>
          <w:rFonts w:ascii="Calibri" w:hAnsi="Calibri" w:cs="Calibri"/>
          <w:lang w:val="en-GB"/>
        </w:rPr>
        <w:t>Networking</w:t>
      </w:r>
      <w:bookmarkEnd w:id="6"/>
    </w:p>
    <w:p w14:paraId="307F4654" w14:textId="12BC7328" w:rsidR="002F061B" w:rsidRPr="00EE4FBB" w:rsidRDefault="002F061B" w:rsidP="002F061B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 xml:space="preserve">Do </w:t>
      </w:r>
      <w:r w:rsidRPr="00912A26">
        <w:rPr>
          <w:rFonts w:ascii="Calibri" w:hAnsi="Calibri" w:cs="Calibri"/>
          <w:b/>
          <w:bCs/>
          <w:sz w:val="24"/>
          <w:szCs w:val="24"/>
          <w:lang w:val="en-GB"/>
        </w:rPr>
        <w:t>one</w:t>
      </w:r>
      <w:r w:rsidRPr="00EE4FBB">
        <w:rPr>
          <w:rFonts w:ascii="Calibri" w:hAnsi="Calibri" w:cs="Calibri"/>
          <w:sz w:val="24"/>
          <w:szCs w:val="24"/>
          <w:lang w:val="en-GB"/>
        </w:rPr>
        <w:t xml:space="preserve"> of the following:</w:t>
      </w:r>
    </w:p>
    <w:p w14:paraId="38A22E75" w14:textId="3864A467" w:rsidR="002F061B" w:rsidRPr="00EE4FBB" w:rsidRDefault="00EA38E0" w:rsidP="00D1523E">
      <w:pPr>
        <w:pStyle w:val="Paragraphedeliste"/>
        <w:numPr>
          <w:ilvl w:val="0"/>
          <w:numId w:val="4"/>
        </w:num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 xml:space="preserve">Go to </w:t>
      </w:r>
      <w:r w:rsidR="00912A26">
        <w:rPr>
          <w:rFonts w:ascii="Calibri" w:hAnsi="Calibri" w:cs="Calibri"/>
          <w:sz w:val="24"/>
          <w:szCs w:val="24"/>
          <w:lang w:val="en-GB"/>
        </w:rPr>
        <w:t xml:space="preserve">the </w:t>
      </w:r>
      <w:r w:rsidRPr="00EE4FBB">
        <w:rPr>
          <w:rFonts w:ascii="Calibri" w:hAnsi="Calibri" w:cs="Calibri"/>
          <w:sz w:val="24"/>
          <w:szCs w:val="24"/>
          <w:lang w:val="en-GB"/>
        </w:rPr>
        <w:t>C</w:t>
      </w:r>
      <w:r w:rsidR="00912A26">
        <w:rPr>
          <w:rFonts w:ascii="Calibri" w:hAnsi="Calibri" w:cs="Calibri"/>
          <w:sz w:val="24"/>
          <w:szCs w:val="24"/>
          <w:lang w:val="en-GB"/>
        </w:rPr>
        <w:t xml:space="preserve">entres </w:t>
      </w:r>
      <w:r w:rsidRPr="00EE4FBB">
        <w:rPr>
          <w:rFonts w:ascii="Calibri" w:hAnsi="Calibri" w:cs="Calibri"/>
          <w:sz w:val="24"/>
          <w:szCs w:val="24"/>
          <w:lang w:val="en-GB"/>
        </w:rPr>
        <w:t>D</w:t>
      </w:r>
      <w:r w:rsidR="00912A26">
        <w:rPr>
          <w:rFonts w:ascii="Calibri" w:hAnsi="Calibri" w:cs="Calibri"/>
          <w:sz w:val="24"/>
          <w:szCs w:val="24"/>
          <w:lang w:val="en-GB"/>
        </w:rPr>
        <w:t xml:space="preserve">e </w:t>
      </w:r>
      <w:proofErr w:type="spellStart"/>
      <w:r w:rsidRPr="00EE4FBB">
        <w:rPr>
          <w:rFonts w:ascii="Calibri" w:hAnsi="Calibri" w:cs="Calibri"/>
          <w:sz w:val="24"/>
          <w:szCs w:val="24"/>
          <w:lang w:val="en-GB"/>
        </w:rPr>
        <w:t>R</w:t>
      </w:r>
      <w:r w:rsidR="00912A26">
        <w:rPr>
          <w:rFonts w:ascii="Calibri" w:hAnsi="Calibri" w:cs="Calibri"/>
          <w:sz w:val="24"/>
          <w:szCs w:val="24"/>
          <w:lang w:val="en-GB"/>
        </w:rPr>
        <w:t>essources</w:t>
      </w:r>
      <w:proofErr w:type="spellEnd"/>
      <w:r w:rsidR="00912A26">
        <w:rPr>
          <w:rFonts w:ascii="Calibri" w:hAnsi="Calibri" w:cs="Calibri"/>
          <w:sz w:val="24"/>
          <w:szCs w:val="24"/>
          <w:lang w:val="en-GB"/>
        </w:rPr>
        <w:t xml:space="preserve"> (B26-002) and ask the SCELVA librarian </w:t>
      </w:r>
      <w:proofErr w:type="spellStart"/>
      <w:r w:rsidR="00912A26">
        <w:rPr>
          <w:rFonts w:ascii="Calibri" w:hAnsi="Calibri" w:cs="Calibri"/>
          <w:sz w:val="24"/>
          <w:szCs w:val="24"/>
          <w:lang w:val="en-GB"/>
        </w:rPr>
        <w:t>Lisenn</w:t>
      </w:r>
      <w:proofErr w:type="spellEnd"/>
      <w:r w:rsidR="00912A26">
        <w:rPr>
          <w:rFonts w:ascii="Calibri" w:hAnsi="Calibri" w:cs="Calibri"/>
          <w:sz w:val="24"/>
          <w:szCs w:val="24"/>
          <w:lang w:val="en-GB"/>
        </w:rPr>
        <w:t xml:space="preserve"> </w:t>
      </w:r>
      <w:proofErr w:type="spellStart"/>
      <w:r w:rsidR="00912A26">
        <w:rPr>
          <w:rFonts w:ascii="Calibri" w:hAnsi="Calibri" w:cs="Calibri"/>
          <w:sz w:val="24"/>
          <w:szCs w:val="24"/>
          <w:lang w:val="en-GB"/>
        </w:rPr>
        <w:t>Morvan</w:t>
      </w:r>
      <w:proofErr w:type="spellEnd"/>
      <w:r w:rsidR="00912A26">
        <w:rPr>
          <w:rFonts w:ascii="Calibri" w:hAnsi="Calibri" w:cs="Calibri"/>
          <w:sz w:val="24"/>
          <w:szCs w:val="24"/>
          <w:lang w:val="en-GB"/>
        </w:rPr>
        <w:t xml:space="preserve">/Perrine </w:t>
      </w:r>
      <w:proofErr w:type="spellStart"/>
      <w:r w:rsidR="00912A26">
        <w:rPr>
          <w:rFonts w:ascii="Calibri" w:hAnsi="Calibri" w:cs="Calibri"/>
          <w:sz w:val="24"/>
          <w:szCs w:val="24"/>
          <w:lang w:val="en-GB"/>
        </w:rPr>
        <w:t>Creach</w:t>
      </w:r>
      <w:proofErr w:type="spellEnd"/>
      <w:r w:rsidR="00912A26">
        <w:rPr>
          <w:rFonts w:ascii="Calibri" w:hAnsi="Calibri" w:cs="Calibri"/>
          <w:sz w:val="24"/>
          <w:szCs w:val="24"/>
          <w:lang w:val="en-GB"/>
        </w:rPr>
        <w:t xml:space="preserve"> for advice on </w:t>
      </w:r>
      <w:r w:rsidR="00D1523E">
        <w:rPr>
          <w:rFonts w:ascii="Calibri" w:hAnsi="Calibri" w:cs="Calibri"/>
          <w:sz w:val="24"/>
          <w:szCs w:val="24"/>
          <w:lang w:val="en-GB"/>
        </w:rPr>
        <w:t>how to work on your English objectives</w:t>
      </w:r>
    </w:p>
    <w:p w14:paraId="3605563E" w14:textId="1A7CCF6B" w:rsidR="00EA38E0" w:rsidRPr="00EE4FBB" w:rsidRDefault="00D1523E" w:rsidP="00D1523E">
      <w:pPr>
        <w:pStyle w:val="Paragraphedeliste"/>
        <w:numPr>
          <w:ilvl w:val="0"/>
          <w:numId w:val="4"/>
        </w:num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Book an appointment with</w:t>
      </w:r>
      <w:r w:rsidR="00EA38E0" w:rsidRPr="00EE4FBB">
        <w:rPr>
          <w:rFonts w:ascii="Calibri" w:hAnsi="Calibri" w:cs="Calibri"/>
          <w:sz w:val="24"/>
          <w:szCs w:val="24"/>
          <w:lang w:val="en-GB"/>
        </w:rPr>
        <w:t xml:space="preserve"> a </w:t>
      </w:r>
      <w:r w:rsidR="00EA38E0" w:rsidRPr="00D1523E">
        <w:rPr>
          <w:rFonts w:ascii="Calibri" w:hAnsi="Calibri" w:cs="Calibri"/>
          <w:i/>
          <w:iCs/>
          <w:sz w:val="24"/>
          <w:szCs w:val="24"/>
          <w:lang w:val="en-GB"/>
        </w:rPr>
        <w:t>lectrice</w:t>
      </w:r>
    </w:p>
    <w:p w14:paraId="400BB30D" w14:textId="1AA6A50F" w:rsidR="00EA38E0" w:rsidRPr="00EE4FBB" w:rsidRDefault="00EA38E0" w:rsidP="00D1523E">
      <w:pPr>
        <w:pStyle w:val="Paragraphedeliste"/>
        <w:numPr>
          <w:ilvl w:val="0"/>
          <w:numId w:val="4"/>
        </w:num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>Go to a games workshop</w:t>
      </w:r>
      <w:r w:rsidR="00D1523E">
        <w:rPr>
          <w:rFonts w:ascii="Calibri" w:hAnsi="Calibri" w:cs="Calibri"/>
          <w:sz w:val="24"/>
          <w:szCs w:val="24"/>
          <w:lang w:val="en-GB"/>
        </w:rPr>
        <w:t xml:space="preserve"> organised by the </w:t>
      </w:r>
      <w:r w:rsidR="00D1523E" w:rsidRPr="00D1523E">
        <w:rPr>
          <w:rFonts w:ascii="Calibri" w:hAnsi="Calibri" w:cs="Calibri"/>
          <w:i/>
          <w:iCs/>
          <w:sz w:val="24"/>
          <w:szCs w:val="24"/>
          <w:lang w:val="en-GB"/>
        </w:rPr>
        <w:t>lectrices</w:t>
      </w:r>
    </w:p>
    <w:p w14:paraId="7C5E6A8F" w14:textId="2DA7400E" w:rsidR="00EA38E0" w:rsidRDefault="00EA38E0" w:rsidP="00EA38E0">
      <w:pPr>
        <w:rPr>
          <w:rFonts w:ascii="Calibri" w:hAnsi="Calibri" w:cs="Calibri"/>
          <w:sz w:val="24"/>
          <w:szCs w:val="24"/>
          <w:lang w:val="en-GB"/>
        </w:rPr>
      </w:pPr>
      <w:r w:rsidRPr="00D1523E">
        <w:rPr>
          <w:rFonts w:ascii="Calibri" w:hAnsi="Calibri" w:cs="Calibri"/>
          <w:b/>
          <w:bCs/>
          <w:sz w:val="24"/>
          <w:szCs w:val="24"/>
          <w:lang w:val="en-GB"/>
        </w:rPr>
        <w:t>Write up your experience</w:t>
      </w:r>
      <w:r w:rsidR="00D1523E" w:rsidRPr="00D1523E">
        <w:rPr>
          <w:rFonts w:ascii="Calibri" w:hAnsi="Calibri" w:cs="Calibri"/>
          <w:b/>
          <w:bCs/>
          <w:sz w:val="24"/>
          <w:szCs w:val="24"/>
          <w:lang w:val="en-GB"/>
        </w:rPr>
        <w:t>:</w:t>
      </w:r>
      <w:r w:rsidR="00D1523E">
        <w:rPr>
          <w:rFonts w:ascii="Calibri" w:hAnsi="Calibri" w:cs="Calibri"/>
          <w:sz w:val="24"/>
          <w:szCs w:val="24"/>
          <w:lang w:val="en-GB"/>
        </w:rPr>
        <w:t xml:space="preserve"> What happened? What did you learn? Was it beneficial or not? Will you go again in the future?</w:t>
      </w:r>
    </w:p>
    <w:p w14:paraId="7A68C452" w14:textId="77777777" w:rsidR="00D1523E" w:rsidRPr="00D1523E" w:rsidRDefault="00D1523E" w:rsidP="00D1523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D1523E"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0408663" w14:textId="77777777" w:rsidR="00D1523E" w:rsidRPr="00D1523E" w:rsidRDefault="00D1523E" w:rsidP="00D1523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D1523E"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66703C89" w14:textId="77777777" w:rsidR="00D1523E" w:rsidRPr="00D1523E" w:rsidRDefault="00D1523E" w:rsidP="00D1523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D1523E"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ACF32ED" w14:textId="77777777" w:rsidR="00D1523E" w:rsidRPr="00D1523E" w:rsidRDefault="00D1523E" w:rsidP="00D1523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D1523E"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7588D4F4" w14:textId="08BE5775" w:rsidR="00912A26" w:rsidRDefault="00D1523E" w:rsidP="00D1523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D1523E"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3FBF7FCB" w14:textId="77777777" w:rsidR="00D1523E" w:rsidRPr="00D1523E" w:rsidRDefault="00D1523E" w:rsidP="00D1523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D1523E"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0966DE8" w14:textId="77777777" w:rsidR="00D1523E" w:rsidRPr="00D1523E" w:rsidRDefault="00D1523E" w:rsidP="00D1523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D1523E"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</w:t>
      </w:r>
    </w:p>
    <w:p w14:paraId="092DDE8D" w14:textId="4A3C540A" w:rsidR="00D1523E" w:rsidRPr="00D1523E" w:rsidRDefault="00D1523E" w:rsidP="00D1523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D1523E"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alibri" w:hAnsi="Calibri" w:cs="Calibri"/>
          <w:sz w:val="24"/>
          <w:szCs w:val="24"/>
          <w:lang w:val="en-GB"/>
        </w:rPr>
        <w:t>.</w:t>
      </w:r>
    </w:p>
    <w:p w14:paraId="38705C40" w14:textId="38B88DD4" w:rsidR="00EA38E0" w:rsidRPr="00EE4FBB" w:rsidRDefault="00D1523E" w:rsidP="00EA38E0">
      <w:pPr>
        <w:pStyle w:val="Titre1"/>
        <w:rPr>
          <w:rFonts w:ascii="Calibri" w:hAnsi="Calibri" w:cs="Calibri"/>
          <w:lang w:val="en-GB"/>
        </w:rPr>
      </w:pPr>
      <w:bookmarkStart w:id="7" w:name="_Toc114080133"/>
      <w:r w:rsidRPr="00EE4FBB">
        <w:rPr>
          <w:rFonts w:ascii="Calibri" w:hAnsi="Calibri" w:cs="Calibri"/>
          <w:noProof/>
          <w:lang w:val="en-GB"/>
        </w:rPr>
        <w:lastRenderedPageBreak/>
        <w:drawing>
          <wp:anchor distT="0" distB="0" distL="114300" distR="114300" simplePos="0" relativeHeight="251669504" behindDoc="1" locked="0" layoutInCell="1" allowOverlap="1" wp14:anchorId="4862729A" wp14:editId="658EB11F">
            <wp:simplePos x="0" y="0"/>
            <wp:positionH relativeFrom="column">
              <wp:posOffset>3702749</wp:posOffset>
            </wp:positionH>
            <wp:positionV relativeFrom="paragraph">
              <wp:posOffset>33455</wp:posOffset>
            </wp:positionV>
            <wp:extent cx="914400" cy="914400"/>
            <wp:effectExtent l="0" t="0" r="0" b="0"/>
            <wp:wrapTight wrapText="bothSides">
              <wp:wrapPolygon edited="0">
                <wp:start x="9900" y="0"/>
                <wp:lineTo x="4200" y="600"/>
                <wp:lineTo x="1500" y="2100"/>
                <wp:lineTo x="900" y="6300"/>
                <wp:lineTo x="1200" y="8100"/>
                <wp:lineTo x="2400" y="10200"/>
                <wp:lineTo x="1500" y="11100"/>
                <wp:lineTo x="600" y="18300"/>
                <wp:lineTo x="3000" y="19800"/>
                <wp:lineTo x="9000" y="21000"/>
                <wp:lineTo x="12300" y="21000"/>
                <wp:lineTo x="17700" y="19800"/>
                <wp:lineTo x="21000" y="17700"/>
                <wp:lineTo x="19800" y="11100"/>
                <wp:lineTo x="18900" y="10200"/>
                <wp:lineTo x="20700" y="5400"/>
                <wp:lineTo x="17100" y="0"/>
                <wp:lineTo x="9900" y="0"/>
              </wp:wrapPolygon>
            </wp:wrapTight>
            <wp:docPr id="11" name="Graphique 11" descr="Création de récits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que 11" descr="Création de récits contour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FBB">
        <w:rPr>
          <w:rFonts w:ascii="Calibri" w:hAnsi="Calibri" w:cs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22043D" wp14:editId="37B8DA3D">
                <wp:simplePos x="0" y="0"/>
                <wp:positionH relativeFrom="column">
                  <wp:posOffset>-2054831</wp:posOffset>
                </wp:positionH>
                <wp:positionV relativeFrom="paragraph">
                  <wp:posOffset>-305056</wp:posOffset>
                </wp:positionV>
                <wp:extent cx="1763485" cy="9394452"/>
                <wp:effectExtent l="0" t="0" r="14605" b="1651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485" cy="939445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863CB" w14:textId="76DA31E6" w:rsidR="00D1523E" w:rsidRPr="00F518C2" w:rsidRDefault="00D1523E" w:rsidP="00D1523E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F518C2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Space for notes/vocabulary: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2043D" id="Zone de texte 22" o:spid="_x0000_s1038" type="#_x0000_t202" style="position:absolute;margin-left:-161.8pt;margin-top:-24pt;width:138.85pt;height:739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" fillcolor="white [3201]" strokecolor="#4472c4 [3204]" strokeweight="1pt">
                <v:textbox>
                  <w:txbxContent>
                    <w:p w14:paraId="52F863CB" w14:textId="76DA31E6" w:rsidR="00D1523E" w:rsidRPr="00F518C2" w:rsidRDefault="00D1523E" w:rsidP="00D1523E">
                      <w:pP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GB"/>
                        </w:rPr>
                      </w:pPr>
                      <w:r w:rsidRPr="00F518C2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GB"/>
                        </w:rPr>
                        <w:t>Space for notes/vocabulary:</w:t>
                      </w:r>
                    </w:p>
                  </w:txbxContent>
                </v:textbox>
              </v:shape>
            </w:pict>
          </mc:Fallback>
        </mc:AlternateContent>
      </w:r>
      <w:r w:rsidR="00EA38E0" w:rsidRPr="00EE4FBB">
        <w:rPr>
          <w:rFonts w:ascii="Calibri" w:hAnsi="Calibri" w:cs="Calibri"/>
          <w:lang w:val="en-GB"/>
        </w:rPr>
        <w:t>Part 4: Grammar revision</w:t>
      </w:r>
      <w:bookmarkEnd w:id="7"/>
      <w:r w:rsidR="00BC7875" w:rsidRPr="00EE4FBB">
        <w:rPr>
          <w:rFonts w:ascii="Calibri" w:hAnsi="Calibri" w:cs="Calibri"/>
          <w:lang w:val="en-GB"/>
        </w:rPr>
        <w:t xml:space="preserve"> </w:t>
      </w:r>
    </w:p>
    <w:p w14:paraId="092442DF" w14:textId="3A186DED" w:rsidR="00EA38E0" w:rsidRPr="00D1523E" w:rsidRDefault="00EA38E0" w:rsidP="00EA38E0">
      <w:pPr>
        <w:rPr>
          <w:rFonts w:ascii="Calibri" w:hAnsi="Calibri" w:cs="Calibri"/>
          <w:i/>
          <w:iCs/>
          <w:sz w:val="24"/>
          <w:szCs w:val="24"/>
          <w:lang w:val="en-GB"/>
        </w:rPr>
      </w:pPr>
      <w:r w:rsidRPr="00EE4FBB">
        <w:rPr>
          <w:rFonts w:ascii="Calibri" w:hAnsi="Calibri" w:cs="Calibri"/>
          <w:sz w:val="24"/>
          <w:szCs w:val="24"/>
          <w:lang w:val="en-GB"/>
        </w:rPr>
        <w:t>This is to help you for the final written task on your logbook. You will need to revise the following grammar points</w:t>
      </w:r>
      <w:r w:rsidR="00D1523E">
        <w:rPr>
          <w:rFonts w:ascii="Calibri" w:hAnsi="Calibri" w:cs="Calibri"/>
          <w:sz w:val="24"/>
          <w:szCs w:val="24"/>
          <w:lang w:val="en-GB"/>
        </w:rPr>
        <w:t xml:space="preserve">. You can use the QR codes for resource/s or find your own. We strongly recommend writing examples of each grammar point to help you during the written evaluation in TD 10. If you have any problems understanding a grammar point, you may discuss it with your teacher in class or book an appointment with the American </w:t>
      </w:r>
      <w:r w:rsidR="00D1523E">
        <w:rPr>
          <w:rFonts w:ascii="Calibri" w:hAnsi="Calibri" w:cs="Calibri"/>
          <w:i/>
          <w:iCs/>
          <w:sz w:val="24"/>
          <w:szCs w:val="24"/>
          <w:lang w:val="en-GB"/>
        </w:rPr>
        <w:t>lectrices.</w:t>
      </w:r>
    </w:p>
    <w:p w14:paraId="0EB77A5E" w14:textId="7A2E4366" w:rsidR="00EA38E0" w:rsidRDefault="00000000" w:rsidP="00D1523E">
      <w:pPr>
        <w:rPr>
          <w:rFonts w:ascii="Calibri" w:hAnsi="Calibri" w:cs="Calibri"/>
          <w:sz w:val="24"/>
          <w:szCs w:val="24"/>
          <w:lang w:val="en-GB"/>
        </w:rPr>
      </w:pPr>
      <w:hyperlink r:id="rId24" w:history="1">
        <w:r w:rsidR="00EA38E0" w:rsidRPr="00D1523E">
          <w:rPr>
            <w:rStyle w:val="Lienhypertexte"/>
            <w:rFonts w:ascii="Calibri" w:hAnsi="Calibri" w:cs="Calibri"/>
            <w:sz w:val="24"/>
            <w:szCs w:val="24"/>
            <w:lang w:val="en-GB"/>
          </w:rPr>
          <w:t>Past tenses</w:t>
        </w:r>
      </w:hyperlink>
    </w:p>
    <w:p w14:paraId="39FA8A35" w14:textId="3A0B3501" w:rsidR="00D1523E" w:rsidRPr="00D1523E" w:rsidRDefault="00D1523E" w:rsidP="00D1523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86912" behindDoc="1" locked="0" layoutInCell="1" allowOverlap="1" wp14:anchorId="006E438B" wp14:editId="0D03D54F">
            <wp:simplePos x="0" y="0"/>
            <wp:positionH relativeFrom="column">
              <wp:posOffset>5586</wp:posOffset>
            </wp:positionH>
            <wp:positionV relativeFrom="paragraph">
              <wp:posOffset>126365</wp:posOffset>
            </wp:positionV>
            <wp:extent cx="904126" cy="904126"/>
            <wp:effectExtent l="0" t="0" r="0" b="0"/>
            <wp:wrapTight wrapText="bothSides">
              <wp:wrapPolygon edited="0">
                <wp:start x="0" y="0"/>
                <wp:lineTo x="0" y="21251"/>
                <wp:lineTo x="21251" y="21251"/>
                <wp:lineTo x="21251" y="0"/>
                <wp:lineTo x="0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126" cy="904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549BCCE" w14:textId="77777777" w:rsidR="00D1523E" w:rsidRDefault="00000000" w:rsidP="00D1523E">
      <w:pPr>
        <w:rPr>
          <w:rFonts w:ascii="Calibri" w:hAnsi="Calibri" w:cs="Calibri"/>
          <w:sz w:val="24"/>
          <w:szCs w:val="24"/>
          <w:lang w:val="en-GB"/>
        </w:rPr>
      </w:pPr>
      <w:hyperlink r:id="rId26" w:history="1">
        <w:r w:rsidR="00664CB5" w:rsidRPr="00D1523E">
          <w:rPr>
            <w:rStyle w:val="Lienhypertexte"/>
            <w:rFonts w:ascii="Calibri" w:hAnsi="Calibri" w:cs="Calibri"/>
            <w:sz w:val="24"/>
            <w:szCs w:val="24"/>
            <w:lang w:val="en-GB"/>
          </w:rPr>
          <w:t>Present tense</w:t>
        </w:r>
        <w:r w:rsidR="00912A26" w:rsidRPr="00D1523E">
          <w:rPr>
            <w:rStyle w:val="Lienhypertexte"/>
            <w:rFonts w:ascii="Calibri" w:hAnsi="Calibri" w:cs="Calibri"/>
            <w:sz w:val="24"/>
            <w:szCs w:val="24"/>
            <w:lang w:val="en-GB"/>
          </w:rPr>
          <w:t>s</w:t>
        </w:r>
      </w:hyperlink>
    </w:p>
    <w:p w14:paraId="09C5BAED" w14:textId="77777777" w:rsidR="00D1523E" w:rsidRPr="00D1523E" w:rsidRDefault="00D1523E" w:rsidP="00D1523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b/>
          <w:bCs/>
          <w:noProof/>
          <w:sz w:val="22"/>
          <w:szCs w:val="22"/>
          <w:lang w:val="en-GB"/>
        </w:rPr>
        <w:drawing>
          <wp:anchor distT="0" distB="0" distL="114300" distR="114300" simplePos="0" relativeHeight="251687936" behindDoc="1" locked="0" layoutInCell="1" allowOverlap="1" wp14:anchorId="7DA0EE5F" wp14:editId="5A851306">
            <wp:simplePos x="0" y="0"/>
            <wp:positionH relativeFrom="column">
              <wp:posOffset>5080</wp:posOffset>
            </wp:positionH>
            <wp:positionV relativeFrom="paragraph">
              <wp:posOffset>113016</wp:posOffset>
            </wp:positionV>
            <wp:extent cx="913879" cy="913879"/>
            <wp:effectExtent l="0" t="0" r="635" b="635"/>
            <wp:wrapTight wrapText="bothSides">
              <wp:wrapPolygon edited="0">
                <wp:start x="0" y="0"/>
                <wp:lineTo x="0" y="21315"/>
                <wp:lineTo x="21315" y="21315"/>
                <wp:lineTo x="21315" y="0"/>
                <wp:lineTo x="0" y="0"/>
              </wp:wrapPolygon>
            </wp:wrapTight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879" cy="913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73D96FB" w14:textId="1D2E0EFF" w:rsidR="00EA38E0" w:rsidRDefault="00000000" w:rsidP="00D1523E">
      <w:pPr>
        <w:rPr>
          <w:rFonts w:ascii="Calibri" w:hAnsi="Calibri" w:cs="Calibri"/>
          <w:sz w:val="24"/>
          <w:szCs w:val="24"/>
          <w:lang w:val="en-GB"/>
        </w:rPr>
      </w:pPr>
      <w:hyperlink r:id="rId28" w:history="1">
        <w:r w:rsidR="00EA38E0" w:rsidRPr="00D1523E">
          <w:rPr>
            <w:rStyle w:val="Lienhypertexte"/>
            <w:rFonts w:ascii="Calibri" w:hAnsi="Calibri" w:cs="Calibri"/>
            <w:sz w:val="24"/>
            <w:szCs w:val="24"/>
            <w:lang w:val="en-GB"/>
          </w:rPr>
          <w:t xml:space="preserve">Modal </w:t>
        </w:r>
        <w:r w:rsidR="00D1523E" w:rsidRPr="00D1523E">
          <w:rPr>
            <w:rStyle w:val="Lienhypertexte"/>
            <w:rFonts w:ascii="Calibri" w:hAnsi="Calibri" w:cs="Calibri"/>
            <w:sz w:val="24"/>
            <w:szCs w:val="24"/>
            <w:lang w:val="en-GB"/>
          </w:rPr>
          <w:t>verbs</w:t>
        </w:r>
      </w:hyperlink>
    </w:p>
    <w:p w14:paraId="3FF7C5D3" w14:textId="080AD198" w:rsidR="00D1523E" w:rsidRPr="00D1523E" w:rsidRDefault="00D1523E" w:rsidP="00D1523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noProof/>
          <w:sz w:val="24"/>
          <w:szCs w:val="24"/>
          <w:lang w:val="en-GB"/>
        </w:rPr>
        <w:drawing>
          <wp:anchor distT="0" distB="0" distL="114300" distR="114300" simplePos="0" relativeHeight="251688960" behindDoc="1" locked="0" layoutInCell="1" allowOverlap="1" wp14:anchorId="43694BEF" wp14:editId="1C84021A">
            <wp:simplePos x="0" y="0"/>
            <wp:positionH relativeFrom="column">
              <wp:posOffset>35560</wp:posOffset>
            </wp:positionH>
            <wp:positionV relativeFrom="paragraph">
              <wp:posOffset>67474</wp:posOffset>
            </wp:positionV>
            <wp:extent cx="882650" cy="882650"/>
            <wp:effectExtent l="0" t="0" r="6350" b="6350"/>
            <wp:wrapTight wrapText="bothSides">
              <wp:wrapPolygon edited="0">
                <wp:start x="0" y="0"/>
                <wp:lineTo x="0" y="21445"/>
                <wp:lineTo x="21445" y="21445"/>
                <wp:lineTo x="21445" y="0"/>
                <wp:lineTo x="0" y="0"/>
              </wp:wrapPolygon>
            </wp:wrapTight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9F29512" w14:textId="77777777" w:rsidR="00D1523E" w:rsidRDefault="00D1523E" w:rsidP="00D1523E">
      <w:pPr>
        <w:rPr>
          <w:rFonts w:ascii="Calibri" w:hAnsi="Calibri" w:cs="Calibri"/>
          <w:sz w:val="24"/>
          <w:szCs w:val="24"/>
          <w:lang w:val="en-GB"/>
        </w:rPr>
      </w:pPr>
    </w:p>
    <w:p w14:paraId="21828E18" w14:textId="77777777" w:rsidR="00D1523E" w:rsidRDefault="00D1523E" w:rsidP="00D1523E">
      <w:pPr>
        <w:rPr>
          <w:rFonts w:ascii="Calibri" w:hAnsi="Calibri" w:cs="Calibri"/>
          <w:sz w:val="24"/>
          <w:szCs w:val="24"/>
          <w:lang w:val="en-GB"/>
        </w:rPr>
      </w:pPr>
    </w:p>
    <w:p w14:paraId="00827FA0" w14:textId="77777777" w:rsidR="00D1523E" w:rsidRDefault="00D1523E" w:rsidP="00D1523E">
      <w:pPr>
        <w:rPr>
          <w:rFonts w:ascii="Calibri" w:hAnsi="Calibri" w:cs="Calibri"/>
          <w:sz w:val="24"/>
          <w:szCs w:val="24"/>
          <w:lang w:val="en-GB"/>
        </w:rPr>
      </w:pPr>
    </w:p>
    <w:p w14:paraId="65807698" w14:textId="77777777" w:rsidR="00D1523E" w:rsidRDefault="00D1523E" w:rsidP="00D1523E">
      <w:pPr>
        <w:rPr>
          <w:rFonts w:ascii="Calibri" w:hAnsi="Calibri" w:cs="Calibri"/>
          <w:sz w:val="24"/>
          <w:szCs w:val="24"/>
          <w:lang w:val="en-GB"/>
        </w:rPr>
      </w:pPr>
    </w:p>
    <w:p w14:paraId="152786A5" w14:textId="6E61C1BD" w:rsidR="00EA38E0" w:rsidRDefault="00D1523E" w:rsidP="00D1523E">
      <w:pPr>
        <w:rPr>
          <w:rFonts w:ascii="Calibri" w:hAnsi="Calibri" w:cs="Calibri"/>
          <w:sz w:val="24"/>
          <w:szCs w:val="24"/>
          <w:lang w:val="en-GB"/>
        </w:rPr>
      </w:pPr>
      <w:r w:rsidRPr="00EE4FBB">
        <w:rPr>
          <w:rFonts w:ascii="Calibri" w:hAnsi="Calibri" w:cs="Calibri"/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0747FA" wp14:editId="4FF94538">
                <wp:simplePos x="0" y="0"/>
                <wp:positionH relativeFrom="column">
                  <wp:posOffset>-2013585</wp:posOffset>
                </wp:positionH>
                <wp:positionV relativeFrom="paragraph">
                  <wp:posOffset>-50836</wp:posOffset>
                </wp:positionV>
                <wp:extent cx="1763485" cy="9394452"/>
                <wp:effectExtent l="0" t="0" r="14605" b="1651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485" cy="939445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D3AA3" w14:textId="77777777" w:rsidR="00D1523E" w:rsidRPr="00F518C2" w:rsidRDefault="00D1523E" w:rsidP="00D1523E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F518C2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Space for notes/vocabulary: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747FA" id="Zone de texte 29" o:spid="_x0000_s1039" type="#_x0000_t202" style="position:absolute;margin-left:-158.55pt;margin-top:-4pt;width:138.85pt;height:739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" fillcolor="white [3201]" strokecolor="#4472c4 [3204]" strokeweight="1pt">
                <v:textbox>
                  <w:txbxContent>
                    <w:p w14:paraId="1C6D3AA3" w14:textId="77777777" w:rsidR="00D1523E" w:rsidRPr="00F518C2" w:rsidRDefault="00D1523E" w:rsidP="00D1523E">
                      <w:pP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GB"/>
                        </w:rPr>
                      </w:pPr>
                      <w:r w:rsidRPr="00F518C2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GB"/>
                        </w:rPr>
                        <w:t>Space for notes/vocabulary:</w:t>
                      </w:r>
                    </w:p>
                  </w:txbxContent>
                </v:textbox>
              </v:shape>
            </w:pict>
          </mc:Fallback>
        </mc:AlternateContent>
      </w:r>
      <w:hyperlink r:id="rId30" w:history="1">
        <w:r w:rsidRPr="00D1523E">
          <w:rPr>
            <w:rStyle w:val="Lienhypertexte"/>
            <w:rFonts w:ascii="Calibri" w:hAnsi="Calibri" w:cs="Calibri"/>
            <w:sz w:val="24"/>
            <w:szCs w:val="24"/>
            <w:lang w:val="en-GB"/>
          </w:rPr>
          <w:t>Possessives and pronouns</w:t>
        </w:r>
      </w:hyperlink>
    </w:p>
    <w:p w14:paraId="56027204" w14:textId="5E0E8719" w:rsidR="00D1523E" w:rsidRDefault="00D1523E" w:rsidP="00D1523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noProof/>
          <w:sz w:val="24"/>
          <w:szCs w:val="24"/>
          <w:lang w:val="en-GB"/>
        </w:rPr>
        <w:drawing>
          <wp:anchor distT="0" distB="0" distL="114300" distR="114300" simplePos="0" relativeHeight="251689984" behindDoc="1" locked="0" layoutInCell="1" allowOverlap="1" wp14:anchorId="0E313D82" wp14:editId="046F4CD4">
            <wp:simplePos x="0" y="0"/>
            <wp:positionH relativeFrom="column">
              <wp:posOffset>5715</wp:posOffset>
            </wp:positionH>
            <wp:positionV relativeFrom="paragraph">
              <wp:posOffset>71919</wp:posOffset>
            </wp:positionV>
            <wp:extent cx="913130" cy="913130"/>
            <wp:effectExtent l="0" t="0" r="1270" b="1270"/>
            <wp:wrapTight wrapText="bothSides">
              <wp:wrapPolygon edited="0">
                <wp:start x="0" y="0"/>
                <wp:lineTo x="0" y="21330"/>
                <wp:lineTo x="21330" y="21330"/>
                <wp:lineTo x="21330" y="0"/>
                <wp:lineTo x="0" y="0"/>
              </wp:wrapPolygon>
            </wp:wrapTight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2681160" w14:textId="378039FC" w:rsidR="00664CB5" w:rsidRDefault="00000000" w:rsidP="00D1523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hyperlink r:id="rId32" w:history="1">
        <w:r w:rsidR="00664CB5" w:rsidRPr="00D1523E">
          <w:rPr>
            <w:rStyle w:val="Lienhypertexte"/>
            <w:rFonts w:ascii="Calibri" w:hAnsi="Calibri" w:cs="Calibri"/>
            <w:sz w:val="24"/>
            <w:szCs w:val="24"/>
            <w:lang w:val="en-GB"/>
          </w:rPr>
          <w:t xml:space="preserve">Articles </w:t>
        </w:r>
        <w:r w:rsidR="00D1523E" w:rsidRPr="00D1523E">
          <w:rPr>
            <w:rStyle w:val="Lienhypertexte"/>
            <w:rFonts w:ascii="Calibri" w:hAnsi="Calibri" w:cs="Calibri"/>
            <w:sz w:val="24"/>
            <w:szCs w:val="24"/>
            <w:lang w:val="en-GB"/>
          </w:rPr>
          <w:t>and determiners</w:t>
        </w:r>
      </w:hyperlink>
    </w:p>
    <w:p w14:paraId="1E38D0B1" w14:textId="0829BD18" w:rsidR="00D1523E" w:rsidRPr="00D1523E" w:rsidRDefault="00D1523E" w:rsidP="00D1523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noProof/>
          <w:sz w:val="24"/>
          <w:szCs w:val="24"/>
          <w:lang w:val="en-GB"/>
        </w:rPr>
        <w:drawing>
          <wp:anchor distT="0" distB="0" distL="114300" distR="114300" simplePos="0" relativeHeight="251693056" behindDoc="1" locked="0" layoutInCell="1" allowOverlap="1" wp14:anchorId="195EB8E7" wp14:editId="0C5225F4">
            <wp:simplePos x="0" y="0"/>
            <wp:positionH relativeFrom="column">
              <wp:posOffset>5080</wp:posOffset>
            </wp:positionH>
            <wp:positionV relativeFrom="paragraph">
              <wp:posOffset>68109</wp:posOffset>
            </wp:positionV>
            <wp:extent cx="904126" cy="904126"/>
            <wp:effectExtent l="0" t="0" r="0" b="0"/>
            <wp:wrapTight wrapText="bothSides">
              <wp:wrapPolygon edited="0">
                <wp:start x="0" y="0"/>
                <wp:lineTo x="0" y="21251"/>
                <wp:lineTo x="21251" y="21251"/>
                <wp:lineTo x="21251" y="0"/>
                <wp:lineTo x="0" y="0"/>
              </wp:wrapPolygon>
            </wp:wrapTight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126" cy="904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4"/>
          <w:szCs w:val="24"/>
          <w:lang w:val="en-GB"/>
        </w:rPr>
        <w:t>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501D300" w14:textId="7DE0E325" w:rsidR="00D1523E" w:rsidRDefault="00000000" w:rsidP="00D1523E">
      <w:pPr>
        <w:rPr>
          <w:rFonts w:ascii="Calibri" w:hAnsi="Calibri" w:cs="Calibri"/>
          <w:sz w:val="24"/>
          <w:szCs w:val="24"/>
          <w:lang w:val="en-GB"/>
        </w:rPr>
      </w:pPr>
      <w:hyperlink r:id="rId34" w:history="1">
        <w:r w:rsidR="00664CB5" w:rsidRPr="00D1523E">
          <w:rPr>
            <w:rStyle w:val="Lienhypertexte"/>
            <w:rFonts w:ascii="Calibri" w:hAnsi="Calibri" w:cs="Calibri"/>
            <w:sz w:val="24"/>
            <w:szCs w:val="24"/>
            <w:lang w:val="en-GB"/>
          </w:rPr>
          <w:t>Count</w:t>
        </w:r>
      </w:hyperlink>
      <w:r w:rsidR="00664CB5" w:rsidRPr="00D1523E">
        <w:rPr>
          <w:rFonts w:ascii="Calibri" w:hAnsi="Calibri" w:cs="Calibri"/>
          <w:sz w:val="24"/>
          <w:szCs w:val="24"/>
          <w:lang w:val="en-GB"/>
        </w:rPr>
        <w:t xml:space="preserve"> and </w:t>
      </w:r>
      <w:hyperlink r:id="rId35" w:history="1">
        <w:proofErr w:type="spellStart"/>
        <w:r w:rsidR="00664CB5" w:rsidRPr="00D1523E">
          <w:rPr>
            <w:rStyle w:val="Lienhypertexte"/>
            <w:rFonts w:ascii="Calibri" w:hAnsi="Calibri" w:cs="Calibri"/>
            <w:sz w:val="24"/>
            <w:szCs w:val="24"/>
            <w:lang w:val="en-GB"/>
          </w:rPr>
          <w:t>uncount</w:t>
        </w:r>
        <w:proofErr w:type="spellEnd"/>
      </w:hyperlink>
      <w:r w:rsidR="00EE4FBB" w:rsidRPr="00D1523E">
        <w:rPr>
          <w:rFonts w:ascii="Calibri" w:hAnsi="Calibri" w:cs="Calibri"/>
          <w:sz w:val="24"/>
          <w:szCs w:val="24"/>
          <w:lang w:val="en-GB"/>
        </w:rPr>
        <w:t xml:space="preserve"> nouns</w:t>
      </w:r>
    </w:p>
    <w:p w14:paraId="03586CF4" w14:textId="06FEBDA6" w:rsidR="00D1523E" w:rsidRDefault="00D1523E" w:rsidP="00D1523E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noProof/>
          <w:sz w:val="24"/>
          <w:szCs w:val="24"/>
          <w:lang w:val="en-GB"/>
        </w:rPr>
        <w:drawing>
          <wp:anchor distT="0" distB="0" distL="114300" distR="114300" simplePos="0" relativeHeight="251695104" behindDoc="1" locked="0" layoutInCell="1" allowOverlap="1" wp14:anchorId="5321DB6C" wp14:editId="02C9CD08">
            <wp:simplePos x="0" y="0"/>
            <wp:positionH relativeFrom="column">
              <wp:posOffset>3175</wp:posOffset>
            </wp:positionH>
            <wp:positionV relativeFrom="paragraph">
              <wp:posOffset>965835</wp:posOffset>
            </wp:positionV>
            <wp:extent cx="924560" cy="924560"/>
            <wp:effectExtent l="0" t="0" r="2540" b="254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4"/>
          <w:szCs w:val="24"/>
          <w:lang w:val="en-GB"/>
        </w:rPr>
        <w:drawing>
          <wp:anchor distT="0" distB="0" distL="114300" distR="114300" simplePos="0" relativeHeight="251694080" behindDoc="1" locked="0" layoutInCell="1" allowOverlap="1" wp14:anchorId="4AE68001" wp14:editId="54D5E7D2">
            <wp:simplePos x="0" y="0"/>
            <wp:positionH relativeFrom="column">
              <wp:posOffset>5080</wp:posOffset>
            </wp:positionH>
            <wp:positionV relativeFrom="paragraph">
              <wp:posOffset>635</wp:posOffset>
            </wp:positionV>
            <wp:extent cx="903605" cy="903605"/>
            <wp:effectExtent l="0" t="0" r="0" b="0"/>
            <wp:wrapTight wrapText="bothSides">
              <wp:wrapPolygon edited="0">
                <wp:start x="0" y="0"/>
                <wp:lineTo x="0" y="21251"/>
                <wp:lineTo x="21251" y="21251"/>
                <wp:lineTo x="21251" y="0"/>
                <wp:lineTo x="0" y="0"/>
              </wp:wrapPolygon>
            </wp:wrapTight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4"/>
          <w:szCs w:val="24"/>
          <w:lang w:val="en-GB"/>
        </w:rPr>
        <w:t xml:space="preserve">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</w:t>
      </w:r>
    </w:p>
    <w:p w14:paraId="7C8EDBD5" w14:textId="77777777" w:rsidR="00D1523E" w:rsidRDefault="00D1523E" w:rsidP="00D1523E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</w:t>
      </w:r>
    </w:p>
    <w:p w14:paraId="4DE36F2E" w14:textId="77777777" w:rsidR="00EA38E0" w:rsidRPr="00EA38E0" w:rsidRDefault="00EA38E0" w:rsidP="00EA38E0">
      <w:pPr>
        <w:rPr>
          <w:lang w:val="en-GB"/>
        </w:rPr>
      </w:pPr>
    </w:p>
    <w:p w14:paraId="3CE98ACE" w14:textId="77777777" w:rsidR="002F061B" w:rsidRPr="00985E0A" w:rsidRDefault="002F061B" w:rsidP="00985E0A">
      <w:pPr>
        <w:rPr>
          <w:lang w:val="en-GB"/>
        </w:rPr>
      </w:pPr>
    </w:p>
    <w:sectPr w:rsidR="002F061B" w:rsidRPr="00985E0A" w:rsidSect="000B5ADB">
      <w:headerReference w:type="even" r:id="rId38"/>
      <w:headerReference w:type="default" r:id="rId39"/>
      <w:footerReference w:type="default" r:id="rId40"/>
      <w:footerReference w:type="first" r:id="rId41"/>
      <w:pgSz w:w="11907" w:h="16839" w:code="9"/>
      <w:pgMar w:top="1008" w:right="720" w:bottom="720" w:left="3600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722BB" w14:textId="77777777" w:rsidR="00F33E6B" w:rsidRDefault="00F33E6B">
      <w:pPr>
        <w:spacing w:after="0" w:line="240" w:lineRule="auto"/>
      </w:pPr>
      <w:r>
        <w:separator/>
      </w:r>
    </w:p>
  </w:endnote>
  <w:endnote w:type="continuationSeparator" w:id="0">
    <w:p w14:paraId="7E119846" w14:textId="77777777" w:rsidR="00F33E6B" w:rsidRDefault="00F3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B9290" w14:textId="64AF9309" w:rsidR="000B5ADB" w:rsidRPr="000B5ADB" w:rsidRDefault="000B5ADB" w:rsidP="000B5ADB">
    <w:pPr>
      <w:pStyle w:val="Pieddepage"/>
      <w:ind w:right="360"/>
      <w:rPr>
        <w:rFonts w:ascii="Calibri" w:hAnsi="Calibri" w:cs="Calibri"/>
        <w:color w:val="000000" w:themeColor="text1"/>
        <w:sz w:val="18"/>
        <w:szCs w:val="18"/>
      </w:rPr>
    </w:pPr>
    <w:r>
      <w:rPr>
        <w:rFonts w:ascii="Calibri" w:hAnsi="Calibri" w:cs="Calibri"/>
        <w:color w:val="000000" w:themeColor="text1"/>
        <w:sz w:val="18"/>
        <w:szCs w:val="18"/>
      </w:rPr>
      <w:t>L1 Maths/IE</w:t>
    </w:r>
    <w:r w:rsidRPr="000B5ADB">
      <w:rPr>
        <w:rFonts w:ascii="Calibri" w:hAnsi="Calibri" w:cs="Calibri"/>
        <w:color w:val="000000" w:themeColor="text1"/>
        <w:sz w:val="18"/>
        <w:szCs w:val="18"/>
      </w:rPr>
      <w:ptab w:relativeTo="margin" w:alignment="center" w:leader="none"/>
    </w:r>
    <w:proofErr w:type="spellStart"/>
    <w:r w:rsidRPr="000B5ADB">
      <w:rPr>
        <w:rFonts w:ascii="Calibri" w:hAnsi="Calibri" w:cs="Calibri"/>
        <w:color w:val="000000" w:themeColor="text1"/>
        <w:sz w:val="18"/>
        <w:szCs w:val="18"/>
      </w:rPr>
      <w:t>Serious</w:t>
    </w:r>
    <w:proofErr w:type="spellEnd"/>
    <w:r w:rsidRPr="000B5ADB">
      <w:rPr>
        <w:rFonts w:ascii="Calibri" w:hAnsi="Calibri" w:cs="Calibri"/>
        <w:color w:val="000000" w:themeColor="text1"/>
        <w:sz w:val="18"/>
        <w:szCs w:val="18"/>
      </w:rPr>
      <w:t xml:space="preserve"> Games</w:t>
    </w:r>
    <w:r w:rsidRPr="000B5ADB">
      <w:rPr>
        <w:rFonts w:ascii="Calibri" w:hAnsi="Calibri" w:cs="Calibri"/>
        <w:color w:val="000000" w:themeColor="text1"/>
        <w:sz w:val="18"/>
        <w:szCs w:val="18"/>
      </w:rPr>
      <w:ptab w:relativeTo="margin" w:alignment="right" w:leader="none"/>
    </w:r>
    <w:r w:rsidRPr="000B5ADB">
      <w:rPr>
        <w:rFonts w:ascii="Calibri" w:hAnsi="Calibri" w:cs="Calibri"/>
        <w:color w:val="000000" w:themeColor="text1"/>
        <w:sz w:val="18"/>
        <w:szCs w:val="18"/>
      </w:rPr>
      <w:t>SCELVA 2022-2023</w:t>
    </w:r>
  </w:p>
  <w:p w14:paraId="36874361" w14:textId="77777777" w:rsidR="000B5ADB" w:rsidRDefault="000B5AD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009135007"/>
      <w:docPartObj>
        <w:docPartGallery w:val="Page Numbers (Bottom of Page)"/>
        <w:docPartUnique/>
      </w:docPartObj>
    </w:sdtPr>
    <w:sdtContent>
      <w:p w14:paraId="41789251" w14:textId="002CBD94" w:rsidR="00821936" w:rsidRDefault="00821936" w:rsidP="00B10DB2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435F44CD" w14:textId="5C070068" w:rsidR="00821936" w:rsidRPr="000B5ADB" w:rsidRDefault="00821936" w:rsidP="00821936">
    <w:pPr>
      <w:pStyle w:val="Pieddepage"/>
      <w:ind w:right="360"/>
      <w:rPr>
        <w:rFonts w:ascii="Calibri" w:hAnsi="Calibri" w:cs="Calibri"/>
        <w:color w:val="000000" w:themeColor="text1"/>
        <w:sz w:val="18"/>
        <w:szCs w:val="18"/>
      </w:rPr>
    </w:pPr>
    <w:r w:rsidRPr="000B5ADB">
      <w:rPr>
        <w:rFonts w:ascii="Calibri" w:hAnsi="Calibri" w:cs="Calibri"/>
        <w:noProof/>
        <w:color w:val="000000" w:themeColor="text1"/>
        <w:sz w:val="56"/>
        <w:szCs w:val="48"/>
        <w:lang w:val="en-GB"/>
      </w:rPr>
      <w:drawing>
        <wp:inline distT="0" distB="0" distL="0" distR="0" wp14:anchorId="51666181" wp14:editId="00BC578D">
          <wp:extent cx="241599" cy="241599"/>
          <wp:effectExtent l="0" t="0" r="0" b="0"/>
          <wp:docPr id="15" name="Graphique 15" descr="Dé avec un remplissage u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phique 11" descr="Dé avec un remplissage uni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131" cy="2471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B5ADB">
      <w:rPr>
        <w:rFonts w:ascii="Calibri" w:hAnsi="Calibri" w:cs="Calibri"/>
        <w:noProof/>
        <w:color w:val="000000" w:themeColor="text1"/>
        <w:sz w:val="56"/>
        <w:szCs w:val="48"/>
        <w:lang w:val="en-GB"/>
      </w:rPr>
      <w:drawing>
        <wp:inline distT="0" distB="0" distL="0" distR="0" wp14:anchorId="61EE6AF7" wp14:editId="2370B504">
          <wp:extent cx="259977" cy="259977"/>
          <wp:effectExtent l="0" t="0" r="0" b="0"/>
          <wp:docPr id="16" name="Graphique 16" descr="Manette de jeu avec un remplissage u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aphique 10" descr="Manette de jeu avec un remplissage uni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9446" cy="2694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B5ADB">
      <w:rPr>
        <w:rFonts w:ascii="Calibri" w:hAnsi="Calibri" w:cs="Calibri"/>
        <w:noProof/>
        <w:color w:val="000000" w:themeColor="text1"/>
        <w:sz w:val="56"/>
        <w:szCs w:val="48"/>
        <w:lang w:val="en-GB"/>
      </w:rPr>
      <w:drawing>
        <wp:inline distT="0" distB="0" distL="0" distR="0" wp14:anchorId="56F7DBE5" wp14:editId="49140A78">
          <wp:extent cx="241711" cy="241711"/>
          <wp:effectExtent l="0" t="0" r="0" b="0"/>
          <wp:docPr id="17" name="Graphique 17" descr="Trophée avec un remplissage u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raphique 9" descr="Trophée avec un remplissage uni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961" cy="2549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5ADB" w:rsidRPr="000B5ADB">
      <w:rPr>
        <w:rFonts w:ascii="Calibri" w:hAnsi="Calibri" w:cs="Calibri"/>
        <w:noProof/>
        <w:color w:val="000000" w:themeColor="text1"/>
        <w:sz w:val="18"/>
        <w:szCs w:val="18"/>
      </w:rPr>
      <w:drawing>
        <wp:inline distT="0" distB="0" distL="0" distR="0" wp14:anchorId="13A7892D" wp14:editId="3993DA27">
          <wp:extent cx="241786" cy="241786"/>
          <wp:effectExtent l="0" t="0" r="0" b="0"/>
          <wp:docPr id="18" name="Graphique 18" descr="Puzzle avec un remplissage u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Graphique 14" descr="Puzzle avec un remplissage uni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493" cy="2544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B5ADB">
      <w:rPr>
        <w:rFonts w:ascii="Calibri" w:hAnsi="Calibri" w:cs="Calibri"/>
        <w:color w:val="000000" w:themeColor="text1"/>
        <w:sz w:val="18"/>
        <w:szCs w:val="18"/>
      </w:rPr>
      <w:ptab w:relativeTo="margin" w:alignment="center" w:leader="none"/>
    </w:r>
    <w:proofErr w:type="spellStart"/>
    <w:r w:rsidRPr="000B5ADB">
      <w:rPr>
        <w:rFonts w:ascii="Calibri" w:hAnsi="Calibri" w:cs="Calibri"/>
        <w:color w:val="000000" w:themeColor="text1"/>
        <w:sz w:val="18"/>
        <w:szCs w:val="18"/>
      </w:rPr>
      <w:t>Serious</w:t>
    </w:r>
    <w:proofErr w:type="spellEnd"/>
    <w:r w:rsidRPr="000B5ADB">
      <w:rPr>
        <w:rFonts w:ascii="Calibri" w:hAnsi="Calibri" w:cs="Calibri"/>
        <w:color w:val="000000" w:themeColor="text1"/>
        <w:sz w:val="18"/>
        <w:szCs w:val="18"/>
      </w:rPr>
      <w:t xml:space="preserve"> Games</w:t>
    </w:r>
    <w:r w:rsidRPr="000B5ADB">
      <w:rPr>
        <w:rFonts w:ascii="Calibri" w:hAnsi="Calibri" w:cs="Calibri"/>
        <w:color w:val="000000" w:themeColor="text1"/>
        <w:sz w:val="18"/>
        <w:szCs w:val="18"/>
      </w:rPr>
      <w:ptab w:relativeTo="margin" w:alignment="right" w:leader="none"/>
    </w:r>
    <w:r w:rsidRPr="000B5ADB">
      <w:rPr>
        <w:rFonts w:ascii="Calibri" w:hAnsi="Calibri" w:cs="Calibri"/>
        <w:color w:val="000000" w:themeColor="text1"/>
        <w:sz w:val="18"/>
        <w:szCs w:val="18"/>
      </w:rPr>
      <w:t>SCELVA 2022-2023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DBE9F" w14:textId="77777777" w:rsidR="00F33E6B" w:rsidRDefault="00F33E6B">
      <w:pPr>
        <w:spacing w:after="0" w:line="240" w:lineRule="auto"/>
      </w:pPr>
      <w:r>
        <w:separator/>
      </w:r>
    </w:p>
  </w:footnote>
  <w:footnote w:type="continuationSeparator" w:id="0">
    <w:p w14:paraId="01A60ABD" w14:textId="77777777" w:rsidR="00F33E6B" w:rsidRDefault="00F33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866441640"/>
      <w:docPartObj>
        <w:docPartGallery w:val="Page Numbers (Top of Page)"/>
        <w:docPartUnique/>
      </w:docPartObj>
    </w:sdtPr>
    <w:sdtContent>
      <w:p w14:paraId="3A95C83D" w14:textId="7E9646FC" w:rsidR="00D1523E" w:rsidRDefault="00D1523E" w:rsidP="00A75923">
        <w:pPr>
          <w:pStyle w:val="En-tt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1AC39D0C" w14:textId="77777777" w:rsidR="00D1523E" w:rsidRDefault="00D1523E" w:rsidP="00D1523E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36478542"/>
      <w:docPartObj>
        <w:docPartGallery w:val="Page Numbers (Top of Page)"/>
        <w:docPartUnique/>
      </w:docPartObj>
    </w:sdtPr>
    <w:sdtContent>
      <w:p w14:paraId="2307F465" w14:textId="3615B9D0" w:rsidR="00D1523E" w:rsidRDefault="00D1523E" w:rsidP="00A75923">
        <w:pPr>
          <w:pStyle w:val="En-tt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12</w:t>
        </w:r>
        <w:r>
          <w:rPr>
            <w:rStyle w:val="Numrodepage"/>
          </w:rPr>
          <w:fldChar w:fldCharType="end"/>
        </w:r>
      </w:p>
    </w:sdtContent>
  </w:sdt>
  <w:p w14:paraId="546848AC" w14:textId="77777777" w:rsidR="00D1523E" w:rsidRDefault="00D1523E" w:rsidP="00D1523E">
    <w:pPr>
      <w:pStyle w:val="En-tte"/>
      <w:ind w:right="360"/>
    </w:pPr>
  </w:p>
  <w:p w14:paraId="1B3E91B2" w14:textId="10A96DA2" w:rsidR="00544226" w:rsidRDefault="00000000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1A5B"/>
    <w:multiLevelType w:val="hybridMultilevel"/>
    <w:tmpl w:val="9E6C45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B1BE9"/>
    <w:multiLevelType w:val="hybridMultilevel"/>
    <w:tmpl w:val="D8BE87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B4A74"/>
    <w:multiLevelType w:val="hybridMultilevel"/>
    <w:tmpl w:val="2C589348"/>
    <w:lvl w:ilvl="0" w:tplc="040C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" w15:restartNumberingAfterBreak="0">
    <w:nsid w:val="34B53C89"/>
    <w:multiLevelType w:val="hybridMultilevel"/>
    <w:tmpl w:val="ED56B562"/>
    <w:lvl w:ilvl="0" w:tplc="A514860C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21D0E"/>
    <w:multiLevelType w:val="hybridMultilevel"/>
    <w:tmpl w:val="9E6C45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279D7"/>
    <w:multiLevelType w:val="hybridMultilevel"/>
    <w:tmpl w:val="2220A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952475">
    <w:abstractNumId w:val="2"/>
  </w:num>
  <w:num w:numId="2" w16cid:durableId="1745182166">
    <w:abstractNumId w:val="1"/>
  </w:num>
  <w:num w:numId="3" w16cid:durableId="2141259188">
    <w:abstractNumId w:val="5"/>
  </w:num>
  <w:num w:numId="4" w16cid:durableId="93483044">
    <w:abstractNumId w:val="3"/>
  </w:num>
  <w:num w:numId="5" w16cid:durableId="267857037">
    <w:abstractNumId w:val="4"/>
  </w:num>
  <w:num w:numId="6" w16cid:durableId="1529677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attachedTemplate r:id="rId1"/>
  <w:defaultTabStop w:val="720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8C"/>
    <w:rsid w:val="00024095"/>
    <w:rsid w:val="00034DCF"/>
    <w:rsid w:val="000B5ADB"/>
    <w:rsid w:val="00127A58"/>
    <w:rsid w:val="0019459B"/>
    <w:rsid w:val="002F061B"/>
    <w:rsid w:val="004C06CB"/>
    <w:rsid w:val="004D306B"/>
    <w:rsid w:val="005D1906"/>
    <w:rsid w:val="00664CB5"/>
    <w:rsid w:val="00667A8E"/>
    <w:rsid w:val="006F20BD"/>
    <w:rsid w:val="007535A7"/>
    <w:rsid w:val="00753F22"/>
    <w:rsid w:val="00767D19"/>
    <w:rsid w:val="00821936"/>
    <w:rsid w:val="00833B33"/>
    <w:rsid w:val="008804A6"/>
    <w:rsid w:val="00912A26"/>
    <w:rsid w:val="00985E0A"/>
    <w:rsid w:val="00B83CFF"/>
    <w:rsid w:val="00B9712A"/>
    <w:rsid w:val="00BC539D"/>
    <w:rsid w:val="00BC7875"/>
    <w:rsid w:val="00C2143A"/>
    <w:rsid w:val="00CA4597"/>
    <w:rsid w:val="00CD4F7B"/>
    <w:rsid w:val="00D1523E"/>
    <w:rsid w:val="00D85079"/>
    <w:rsid w:val="00DC6D8C"/>
    <w:rsid w:val="00DD2E04"/>
    <w:rsid w:val="00DD3A1B"/>
    <w:rsid w:val="00EA38E0"/>
    <w:rsid w:val="00EE4FBB"/>
    <w:rsid w:val="00F33E6B"/>
    <w:rsid w:val="00FA72FE"/>
    <w:rsid w:val="00FE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7773E61E"/>
  <w15:docId w15:val="{DDCDE316-E448-0941-9235-693AABAC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0637D" w:themeColor="text2" w:themeTint="E6"/>
        <w:lang w:val="fr-FR" w:eastAsia="en-US" w:bidi="fr-F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4472C4" w:themeColor="accent1"/>
      <w:sz w:val="3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Sous-titre">
    <w:name w:val="Subtitle"/>
    <w:basedOn w:val="Normal"/>
    <w:link w:val="Sous-titreCar"/>
    <w:uiPriority w:val="11"/>
    <w:qFormat/>
    <w:pPr>
      <w:numPr>
        <w:ilvl w:val="1"/>
      </w:numPr>
      <w:spacing w:after="0"/>
      <w:jc w:val="right"/>
    </w:pPr>
    <w:rPr>
      <w:rFonts w:eastAsiaTheme="minorEastAsia"/>
      <w:sz w:val="32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sz w:val="32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Date">
    <w:name w:val="Date"/>
    <w:basedOn w:val="Normal"/>
    <w:link w:val="DateCar"/>
    <w:uiPriority w:val="99"/>
    <w:unhideWhenUsed/>
    <w:qFormat/>
    <w:pPr>
      <w:spacing w:after="40"/>
      <w:jc w:val="right"/>
    </w:pPr>
    <w:rPr>
      <w:b/>
      <w:color w:val="4472C4" w:themeColor="accent1"/>
      <w:sz w:val="32"/>
    </w:rPr>
  </w:style>
  <w:style w:type="character" w:customStyle="1" w:styleId="DateCar">
    <w:name w:val="Date Car"/>
    <w:basedOn w:val="Policepardfaut"/>
    <w:link w:val="Date"/>
    <w:uiPriority w:val="99"/>
    <w:rPr>
      <w:b/>
      <w:color w:val="4472C4" w:themeColor="accent1"/>
      <w:sz w:val="32"/>
    </w:rPr>
  </w:style>
  <w:style w:type="paragraph" w:styleId="Normalcentr">
    <w:name w:val="Block Text"/>
    <w:basedOn w:val="Normal"/>
    <w:uiPriority w:val="99"/>
    <w:unhideWhenUsed/>
    <w:qFormat/>
    <w:pPr>
      <w:spacing w:after="380" w:line="326" w:lineRule="auto"/>
    </w:pPr>
    <w:rPr>
      <w:rFonts w:eastAsiaTheme="minorEastAsia"/>
      <w:sz w:val="28"/>
    </w:rPr>
  </w:style>
  <w:style w:type="paragraph" w:styleId="Citation">
    <w:name w:val="Quote"/>
    <w:basedOn w:val="Normal"/>
    <w:link w:val="CitationCar"/>
    <w:uiPriority w:val="29"/>
    <w:qFormat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sz w:val="28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olor w:val="4472C4" w:themeColor="accent1"/>
      <w:sz w:val="34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sz w:val="24"/>
      <w:szCs w:val="24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single" w:sz="8" w:space="10" w:color="50637D" w:themeColor="text2" w:themeTint="E6"/>
        <w:bottom w:val="single" w:sz="8" w:space="10" w:color="50637D" w:themeColor="text2" w:themeTint="E6"/>
      </w:pBdr>
      <w:spacing w:after="240" w:line="312" w:lineRule="auto"/>
      <w:jc w:val="right"/>
    </w:pPr>
    <w:rPr>
      <w:b/>
      <w:i/>
      <w:sz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i/>
      <w:sz w:val="28"/>
    </w:rPr>
  </w:style>
  <w:style w:type="paragraph" w:customStyle="1" w:styleId="Destinataire">
    <w:name w:val="Destinataire"/>
    <w:basedOn w:val="Normal"/>
    <w:uiPriority w:val="10"/>
    <w:qFormat/>
    <w:pPr>
      <w:spacing w:before="1760" w:after="0"/>
      <w:ind w:left="2880"/>
    </w:pPr>
    <w:rPr>
      <w:b/>
    </w:rPr>
  </w:style>
  <w:style w:type="paragraph" w:customStyle="1" w:styleId="Adresse">
    <w:name w:val="Adresse"/>
    <w:basedOn w:val="Normal"/>
    <w:uiPriority w:val="10"/>
    <w:qFormat/>
    <w:pPr>
      <w:ind w:left="2880"/>
      <w:contextualSpacing/>
    </w:pPr>
  </w:style>
  <w:style w:type="paragraph" w:customStyle="1" w:styleId="Coordonnes">
    <w:name w:val="Coordonnées"/>
    <w:basedOn w:val="Normal"/>
    <w:uiPriority w:val="10"/>
    <w:qFormat/>
    <w:pPr>
      <w:contextualSpacing/>
    </w:pPr>
  </w:style>
  <w:style w:type="paragraph" w:customStyle="1" w:styleId="Entreprise">
    <w:name w:val="Entreprise"/>
    <w:basedOn w:val="Normal"/>
    <w:uiPriority w:val="10"/>
    <w:qFormat/>
    <w:pPr>
      <w:pBdr>
        <w:top w:val="single" w:sz="24" w:space="18" w:color="50637D" w:themeColor="text2" w:themeTint="E6"/>
      </w:pBdr>
      <w:spacing w:after="0"/>
    </w:pPr>
    <w:rPr>
      <w:b/>
      <w:color w:val="4472C4" w:themeColor="accent1"/>
      <w:sz w:val="36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customStyle="1" w:styleId="Introduction">
    <w:name w:val="Introduction"/>
    <w:basedOn w:val="Normal"/>
    <w:link w:val="PrsentationChar"/>
    <w:uiPriority w:val="3"/>
    <w:qFormat/>
    <w:pPr>
      <w:spacing w:after="380" w:line="319" w:lineRule="auto"/>
    </w:pPr>
    <w:rPr>
      <w:sz w:val="28"/>
    </w:rPr>
  </w:style>
  <w:style w:type="character" w:customStyle="1" w:styleId="PrsentationChar">
    <w:name w:val="Présentation Char"/>
    <w:basedOn w:val="Policepardfaut"/>
    <w:link w:val="Introduction"/>
    <w:uiPriority w:val="3"/>
    <w:rPr>
      <w:sz w:val="28"/>
    </w:rPr>
  </w:style>
  <w:style w:type="character" w:styleId="Numrodepage">
    <w:name w:val="page number"/>
    <w:basedOn w:val="Policepardfaut"/>
    <w:uiPriority w:val="99"/>
    <w:semiHidden/>
    <w:unhideWhenUsed/>
    <w:rsid w:val="00821936"/>
  </w:style>
  <w:style w:type="paragraph" w:styleId="Lgende">
    <w:name w:val="caption"/>
    <w:basedOn w:val="Normal"/>
    <w:next w:val="Normal"/>
    <w:uiPriority w:val="35"/>
    <w:unhideWhenUsed/>
    <w:qFormat/>
    <w:rsid w:val="00BC53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D190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D1906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B97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99"/>
    <w:rsid w:val="00B9712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unhideWhenUsed/>
    <w:qFormat/>
    <w:rsid w:val="00B83CF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9459B"/>
    <w:pPr>
      <w:spacing w:before="480" w:after="0"/>
      <w:outlineLvl w:val="9"/>
    </w:pPr>
    <w:rPr>
      <w:bCs/>
      <w:color w:val="2F5496" w:themeColor="accent1" w:themeShade="BF"/>
      <w:sz w:val="28"/>
      <w:szCs w:val="28"/>
      <w:lang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C2143A"/>
    <w:pPr>
      <w:tabs>
        <w:tab w:val="right" w:leader="dot" w:pos="7577"/>
      </w:tabs>
      <w:spacing w:before="240" w:after="120"/>
    </w:pPr>
    <w:rPr>
      <w:rFonts w:ascii="Calibri" w:hAnsi="Calibri" w:cs="Calibri"/>
      <w:b/>
      <w:bCs/>
      <w:noProof/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19459B"/>
    <w:pPr>
      <w:spacing w:before="120" w:after="0"/>
      <w:ind w:left="200"/>
    </w:pPr>
    <w:rPr>
      <w:rFonts w:cstheme="minorHAnsi"/>
      <w:i/>
      <w:iCs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19459B"/>
    <w:pPr>
      <w:spacing w:after="0"/>
      <w:ind w:left="400"/>
    </w:pPr>
    <w:rPr>
      <w:rFonts w:cstheme="minorHAnsi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19459B"/>
    <w:pPr>
      <w:spacing w:after="0"/>
      <w:ind w:left="600"/>
    </w:pPr>
    <w:rPr>
      <w:rFonts w:cstheme="minorHAnsi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19459B"/>
    <w:pPr>
      <w:spacing w:after="0"/>
      <w:ind w:left="800"/>
    </w:pPr>
    <w:rPr>
      <w:rFonts w:cstheme="minorHAnsi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19459B"/>
    <w:pPr>
      <w:spacing w:after="0"/>
      <w:ind w:left="1000"/>
    </w:pPr>
    <w:rPr>
      <w:rFonts w:cstheme="minorHAnsi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19459B"/>
    <w:pPr>
      <w:spacing w:after="0"/>
      <w:ind w:left="1200"/>
    </w:pPr>
    <w:rPr>
      <w:rFonts w:cstheme="minorHAnsi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19459B"/>
    <w:pPr>
      <w:spacing w:after="0"/>
      <w:ind w:left="1400"/>
    </w:pPr>
    <w:rPr>
      <w:rFonts w:cstheme="minorHAns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19459B"/>
    <w:pPr>
      <w:spacing w:after="0"/>
      <w:ind w:left="1600"/>
    </w:pPr>
    <w:rPr>
      <w:rFonts w:cstheme="minorHAnsi"/>
    </w:rPr>
  </w:style>
  <w:style w:type="character" w:styleId="Lienhypertextesuivivisit">
    <w:name w:val="FollowedHyperlink"/>
    <w:basedOn w:val="Policepardfaut"/>
    <w:uiPriority w:val="99"/>
    <w:semiHidden/>
    <w:unhideWhenUsed/>
    <w:rsid w:val="00D1523E"/>
    <w:rPr>
      <w:color w:val="954F72" w:themeColor="followedHyperlink"/>
      <w:u w:val="single"/>
    </w:rPr>
  </w:style>
  <w:style w:type="paragraph" w:customStyle="1" w:styleId="CelluleCourant">
    <w:name w:val="CelluleCourant"/>
    <w:basedOn w:val="Normal"/>
    <w:rsid w:val="00833B33"/>
    <w:pPr>
      <w:overflowPunct w:val="0"/>
      <w:autoSpaceDE w:val="0"/>
      <w:autoSpaceDN w:val="0"/>
      <w:adjustRightInd w:val="0"/>
      <w:spacing w:after="0" w:line="260" w:lineRule="atLeast"/>
      <w:textAlignment w:val="baseline"/>
    </w:pPr>
    <w:rPr>
      <w:rFonts w:ascii="Helvetica" w:eastAsia="Times New Roman" w:hAnsi="Helvetica" w:cs="Helvetica"/>
      <w:noProof/>
      <w:color w:val="000000"/>
      <w:sz w:val="14"/>
      <w:szCs w:val="14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learnenglish.britishcouncil.org/grammar/english-grammar-reference/talking-about-the-present" TargetMode="External"/><Relationship Id="rId39" Type="http://schemas.openxmlformats.org/officeDocument/2006/relationships/header" Target="header2.xml"/><Relationship Id="rId21" Type="http://schemas.openxmlformats.org/officeDocument/2006/relationships/image" Target="media/image11.svg"/><Relationship Id="rId34" Type="http://schemas.openxmlformats.org/officeDocument/2006/relationships/hyperlink" Target="https://learnenglish.britishcouncil.org/grammar/english-grammar-reference/count-nouns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learnenglish.britishcouncil.org/grammar/english-grammar-reference/talking-about-the-past" TargetMode="External"/><Relationship Id="rId32" Type="http://schemas.openxmlformats.org/officeDocument/2006/relationships/hyperlink" Target="https://learnenglish.britishcouncil.org/grammar/english-grammar-reference/specific-and-general-determiners" TargetMode="External"/><Relationship Id="rId37" Type="http://schemas.openxmlformats.org/officeDocument/2006/relationships/image" Target="media/image20.png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3.svg"/><Relationship Id="rId28" Type="http://schemas.openxmlformats.org/officeDocument/2006/relationships/hyperlink" Target="https://learnenglish.britishcouncil.org/grammar/english-grammar-reference/modal-verbs" TargetMode="External"/><Relationship Id="rId36" Type="http://schemas.openxmlformats.org/officeDocument/2006/relationships/image" Target="media/image19.png"/><Relationship Id="rId10" Type="http://schemas.openxmlformats.org/officeDocument/2006/relationships/endnotes" Target="endnotes.xml"/><Relationship Id="rId19" Type="http://schemas.openxmlformats.org/officeDocument/2006/relationships/image" Target="media/image9.sv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hyperlink" Target="https://learnenglish.britishcouncil.org/grammar/english-grammar-reference/possessives-pronouns" TargetMode="External"/><Relationship Id="rId35" Type="http://schemas.openxmlformats.org/officeDocument/2006/relationships/hyperlink" Target="https://learnenglish.britishcouncil.org/grammar/english-grammar-reference/uncount-nouns" TargetMode="Externa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image" Target="media/image7.svg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28.svg"/><Relationship Id="rId3" Type="http://schemas.openxmlformats.org/officeDocument/2006/relationships/image" Target="media/image23.png"/><Relationship Id="rId7" Type="http://schemas.openxmlformats.org/officeDocument/2006/relationships/image" Target="media/image27.png"/><Relationship Id="rId2" Type="http://schemas.openxmlformats.org/officeDocument/2006/relationships/image" Target="media/image22.svg"/><Relationship Id="rId1" Type="http://schemas.openxmlformats.org/officeDocument/2006/relationships/image" Target="media/image21.png"/><Relationship Id="rId6" Type="http://schemas.openxmlformats.org/officeDocument/2006/relationships/image" Target="media/image26.svg"/><Relationship Id="rId5" Type="http://schemas.openxmlformats.org/officeDocument/2006/relationships/image" Target="media/image25.png"/><Relationship Id="rId4" Type="http://schemas.openxmlformats.org/officeDocument/2006/relationships/image" Target="media/image2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iannehanson/Library/Containers/com.microsoft.Word/Data/Library/Application%20Support/Microsoft/Office/16.0/DTS/fr-FR%7b92349C38-EBAD-2E47-A149-2AECE49361B1%7d/%7bD0F6F6D0-4659-E44A-A96E-3B517D59087B%7dtf1000208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A1AA4449268F408711C87866FD8B53" ma:contentTypeVersion="8" ma:contentTypeDescription="Create a new document." ma:contentTypeScope="" ma:versionID="a69f8f405bbaf2d9bdb2c5751331120c">
  <xsd:schema xmlns:xsd="http://www.w3.org/2001/XMLSchema" xmlns:xs="http://www.w3.org/2001/XMLSchema" xmlns:p="http://schemas.microsoft.com/office/2006/metadata/properties" xmlns:ns2="e42c11c2-950c-46bb-8c7a-8ab18506fee2" targetNamespace="http://schemas.microsoft.com/office/2006/metadata/properties" ma:root="true" ma:fieldsID="e930f8d099cbf4af4fefd19fc4968aad" ns2:_="">
    <xsd:import namespace="e42c11c2-950c-46bb-8c7a-8ab18506fe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c11c2-950c-46bb-8c7a-8ab18506fe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C6E716-D238-4AC8-82F5-ED773F503B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c11c2-950c-46bb-8c7a-8ab18506f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3DEB9F-FC0C-402E-832B-8D75170F9B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286F4A-A27C-4F7B-A59E-9C2B8CF0F8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1C078E-9F58-6D4B-A6E7-CC54D612E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{D0F6F6D0-4659-E44A-A96E-3B517D59087B}tf10002088.dotx</Template>
  <TotalTime>0</TotalTime>
  <Pages>15</Pages>
  <Words>5957</Words>
  <Characters>32766</Characters>
  <Application>Microsoft Office Word</Application>
  <DocSecurity>0</DocSecurity>
  <Lines>273</Lines>
  <Paragraphs>77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Arianne Hanson</dc:creator>
  <cp:lastModifiedBy>olivier morali</cp:lastModifiedBy>
  <cp:revision>2</cp:revision>
  <cp:lastPrinted>2014-12-16T20:29:00Z</cp:lastPrinted>
  <dcterms:created xsi:type="dcterms:W3CDTF">2022-09-14T19:04:00Z</dcterms:created>
  <dcterms:modified xsi:type="dcterms:W3CDTF">2022-09-14T19:04:00Z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226a3654-a434-4e00-940f-10ffca04c7fd</vt:lpwstr>
  </property>
</Properties>
</file>